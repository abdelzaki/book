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50D" w14:textId="77777777" w:rsidR="00FD5EAD" w:rsidRPr="00440B81" w:rsidRDefault="00FD5EAD">
      <w:pPr>
        <w:pStyle w:val="1EvacText"/>
        <w:rPr>
          <w:rFonts w:cs="Arial"/>
        </w:rPr>
      </w:pPr>
    </w:p>
    <w:p w14:paraId="7C8FA5CB" w14:textId="77777777" w:rsidR="00FD5EAD" w:rsidRPr="00440B81" w:rsidRDefault="00FD5EAD">
      <w:pPr>
        <w:rPr>
          <w:rFonts w:cs="Arial"/>
        </w:rPr>
      </w:pPr>
    </w:p>
    <w:p w14:paraId="2DD8698A" w14:textId="77777777" w:rsidR="00FD5EAD" w:rsidRPr="00440B81" w:rsidRDefault="00FD5EAD">
      <w:pPr>
        <w:rPr>
          <w:rFonts w:cs="Arial"/>
        </w:rPr>
      </w:pPr>
    </w:p>
    <w:p w14:paraId="6255924C" w14:textId="77777777" w:rsidR="00FD5EAD" w:rsidRPr="00440B81" w:rsidRDefault="00FD5EAD">
      <w:pPr>
        <w:rPr>
          <w:rFonts w:cs="Arial"/>
        </w:rPr>
      </w:pPr>
    </w:p>
    <w:p w14:paraId="07DA4C2C" w14:textId="77777777" w:rsidR="00FD5EAD" w:rsidRPr="00440B81" w:rsidRDefault="00FD5EAD">
      <w:pPr>
        <w:rPr>
          <w:rFonts w:cs="Arial"/>
        </w:rPr>
      </w:pPr>
    </w:p>
    <w:p w14:paraId="5CA8F04D" w14:textId="77777777" w:rsidR="00FD5EAD" w:rsidRPr="00440B81" w:rsidRDefault="00FD5EAD">
      <w:pPr>
        <w:rPr>
          <w:rFonts w:cs="Arial"/>
        </w:rPr>
      </w:pPr>
    </w:p>
    <w:p w14:paraId="58179C47" w14:textId="77777777" w:rsidR="00FD5EAD" w:rsidRPr="00440B81" w:rsidRDefault="00FD5EAD">
      <w:pPr>
        <w:rPr>
          <w:rFonts w:cs="Arial"/>
        </w:rPr>
      </w:pPr>
    </w:p>
    <w:p w14:paraId="1CD3359F" w14:textId="77777777" w:rsidR="00FD5EAD" w:rsidRPr="00440B81" w:rsidRDefault="00FD5EAD">
      <w:pPr>
        <w:rPr>
          <w:rFonts w:cs="Arial"/>
        </w:rPr>
      </w:pPr>
    </w:p>
    <w:p w14:paraId="6DBCE8D4" w14:textId="77777777" w:rsidR="00FD5EAD" w:rsidRPr="00440B81" w:rsidRDefault="00FD5EAD">
      <w:pPr>
        <w:rPr>
          <w:rFonts w:cs="Arial"/>
        </w:rPr>
      </w:pPr>
    </w:p>
    <w:p w14:paraId="033D0594" w14:textId="77777777" w:rsidR="00FD5EAD" w:rsidRPr="00440B81" w:rsidRDefault="00FD5EAD">
      <w:pPr>
        <w:rPr>
          <w:rFonts w:cs="Arial"/>
        </w:rPr>
      </w:pPr>
    </w:p>
    <w:p w14:paraId="45AE4EA0" w14:textId="77777777" w:rsidR="00FD5EAD" w:rsidRPr="00440B81" w:rsidRDefault="00FD5EAD">
      <w:pPr>
        <w:rPr>
          <w:rFonts w:cs="Arial"/>
        </w:rPr>
      </w:pPr>
    </w:p>
    <w:p w14:paraId="4B0B1AD4" w14:textId="77777777" w:rsidR="00FD5EAD" w:rsidRPr="00440B81" w:rsidRDefault="00FD5EAD">
      <w:pPr>
        <w:rPr>
          <w:rFonts w:cs="Arial"/>
        </w:rPr>
      </w:pPr>
    </w:p>
    <w:p w14:paraId="04111488" w14:textId="77777777" w:rsidR="00FD5EAD" w:rsidRPr="00440B81" w:rsidRDefault="00FD5EAD">
      <w:pPr>
        <w:rPr>
          <w:rFonts w:cs="Arial"/>
        </w:rPr>
        <w:sectPr w:rsidR="00FD5EAD" w:rsidRPr="00440B81" w:rsidSect="00B404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1985" w:right="1134" w:bottom="1418" w:left="1134" w:header="567" w:footer="567" w:gutter="0"/>
          <w:cols w:space="708"/>
          <w:titlePg/>
          <w:docGrid w:linePitch="360"/>
        </w:sectPr>
      </w:pPr>
    </w:p>
    <w:p w14:paraId="1E4D4CE5" w14:textId="466FBCEA" w:rsidR="00FD5EAD" w:rsidRPr="00440B81" w:rsidRDefault="00AD0A05" w:rsidP="00CF79F2">
      <w:pPr>
        <w:pStyle w:val="1"/>
      </w:pPr>
      <w:r>
        <w:lastRenderedPageBreak/>
        <w:t xml:space="preserve"> </w:t>
      </w:r>
      <w:r>
        <w:tab/>
        <w:t>C</w:t>
      </w:r>
      <w:r w:rsidR="006958F1">
        <w:t>reate</w:t>
      </w:r>
      <w:r>
        <w:t xml:space="preserve"> </w:t>
      </w:r>
      <w:r w:rsidR="006958F1">
        <w:t>a</w:t>
      </w:r>
      <w:r>
        <w:t xml:space="preserve"> p</w:t>
      </w:r>
      <w:r w:rsidR="006958F1">
        <w:t>rogram</w:t>
      </w:r>
    </w:p>
    <w:p w14:paraId="168BBC78" w14:textId="2BF4B070" w:rsidR="00FD5EAD" w:rsidRDefault="00AD0A05">
      <w:pPr>
        <w:pStyle w:val="41CHEvacHeading2"/>
        <w:rPr>
          <w:rFonts w:cs="Arial"/>
          <w:lang w:val="en-US"/>
        </w:rPr>
      </w:pPr>
      <w:r>
        <w:rPr>
          <w:rFonts w:cs="Arial"/>
          <w:lang w:val="en-US"/>
        </w:rPr>
        <w:t>Variables</w:t>
      </w:r>
    </w:p>
    <w:p w14:paraId="234A6DAE" w14:textId="53226856" w:rsidR="00AD0A05" w:rsidRDefault="00AD0A05" w:rsidP="00CF79F2">
      <w:pPr>
        <w:pStyle w:val="1CHEvacText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It can be global, local, static, </w:t>
      </w:r>
      <w:proofErr w:type="spellStart"/>
      <w:r>
        <w:rPr>
          <w:lang w:val="en-US"/>
        </w:rPr>
        <w:t>etc</w:t>
      </w:r>
      <w:proofErr w:type="spellEnd"/>
    </w:p>
    <w:p w14:paraId="6A0985AE" w14:textId="584A34FF" w:rsidR="00AD0A05" w:rsidRDefault="00AD0A05" w:rsidP="00AD0A05">
      <w:pPr>
        <w:pStyle w:val="1CHEvac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>Global:</w:t>
      </w:r>
    </w:p>
    <w:p w14:paraId="31DFFC7F" w14:textId="40BEC180" w:rsidR="00AD0A05" w:rsidRDefault="00AD0A05" w:rsidP="00AD0A05">
      <w:pPr>
        <w:pStyle w:val="1CHEvacText"/>
        <w:numPr>
          <w:ilvl w:val="1"/>
          <w:numId w:val="21"/>
        </w:numPr>
        <w:rPr>
          <w:lang w:val="en-US"/>
        </w:rPr>
      </w:pPr>
      <w:r>
        <w:rPr>
          <w:lang w:val="en-US"/>
        </w:rPr>
        <w:t>Unique</w:t>
      </w:r>
    </w:p>
    <w:p w14:paraId="66A9AD45" w14:textId="1B257A36" w:rsidR="00AD0A05" w:rsidRDefault="00AD0A05" w:rsidP="00AD0A05">
      <w:pPr>
        <w:pStyle w:val="1CHEvacText"/>
        <w:numPr>
          <w:ilvl w:val="1"/>
          <w:numId w:val="21"/>
        </w:numPr>
        <w:rPr>
          <w:lang w:val="en-US"/>
        </w:rPr>
      </w:pPr>
      <w:r>
        <w:rPr>
          <w:lang w:val="en-US"/>
        </w:rPr>
        <w:t>Defined outside function</w:t>
      </w:r>
    </w:p>
    <w:p w14:paraId="07CE2C15" w14:textId="74B6BB16" w:rsidR="00AD0A05" w:rsidRDefault="00AD0A05" w:rsidP="00AD0A05">
      <w:pPr>
        <w:pStyle w:val="1CHEvacText"/>
        <w:numPr>
          <w:ilvl w:val="1"/>
          <w:numId w:val="21"/>
        </w:numPr>
        <w:rPr>
          <w:lang w:val="en-US"/>
        </w:rPr>
      </w:pPr>
      <w:r>
        <w:rPr>
          <w:lang w:val="en-US"/>
        </w:rPr>
        <w:t>Have only one copy</w:t>
      </w:r>
    </w:p>
    <w:p w14:paraId="21342EAF" w14:textId="64387B4C" w:rsidR="00AD0A05" w:rsidRDefault="00AD0A05" w:rsidP="00AD0A05">
      <w:pPr>
        <w:pStyle w:val="1CHEvacText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If it is </w:t>
      </w:r>
      <w:proofErr w:type="spellStart"/>
      <w:r>
        <w:rPr>
          <w:lang w:val="en-US"/>
        </w:rPr>
        <w:t>staic</w:t>
      </w:r>
      <w:proofErr w:type="spellEnd"/>
      <w:r>
        <w:rPr>
          <w:lang w:val="en-US"/>
        </w:rPr>
        <w:t xml:space="preserve"> then it is seen only inside the file which it is written in</w:t>
      </w:r>
    </w:p>
    <w:p w14:paraId="65DF0A91" w14:textId="0F3E2549" w:rsidR="00AD0A05" w:rsidRDefault="00AD0A05" w:rsidP="00CF79F2">
      <w:pPr>
        <w:pStyle w:val="text1"/>
      </w:pPr>
      <w:r>
        <w:t>Local:</w:t>
      </w:r>
    </w:p>
    <w:p w14:paraId="5E292973" w14:textId="2516AC5A" w:rsidR="00AD0A05" w:rsidRDefault="00AD0A05" w:rsidP="00AD0A05">
      <w:pPr>
        <w:pStyle w:val="1CHEvacText"/>
        <w:numPr>
          <w:ilvl w:val="1"/>
          <w:numId w:val="21"/>
        </w:numPr>
        <w:rPr>
          <w:lang w:val="en-US"/>
        </w:rPr>
      </w:pPr>
      <w:r>
        <w:rPr>
          <w:lang w:val="en-US"/>
        </w:rPr>
        <w:t>It is seen only in the function</w:t>
      </w:r>
    </w:p>
    <w:p w14:paraId="71DEAC18" w14:textId="3EFE308F" w:rsidR="00AD0A05" w:rsidRDefault="00AD0A05" w:rsidP="00AD0A05">
      <w:pPr>
        <w:pStyle w:val="1CHEvacText"/>
        <w:numPr>
          <w:ilvl w:val="1"/>
          <w:numId w:val="21"/>
        </w:numPr>
        <w:rPr>
          <w:lang w:val="en-US"/>
        </w:rPr>
      </w:pPr>
      <w:r>
        <w:rPr>
          <w:lang w:val="en-US"/>
        </w:rPr>
        <w:t>It is removed when the function leave</w:t>
      </w:r>
    </w:p>
    <w:p w14:paraId="4CEED3C5" w14:textId="08922D20" w:rsidR="00022AED" w:rsidRPr="00AD0A05" w:rsidRDefault="00AD0A05" w:rsidP="00B279E8">
      <w:pPr>
        <w:pStyle w:val="1CHEvacText"/>
        <w:numPr>
          <w:ilvl w:val="1"/>
          <w:numId w:val="21"/>
        </w:numPr>
        <w:rPr>
          <w:rFonts w:cs="Arial"/>
        </w:rPr>
      </w:pPr>
      <w:r w:rsidRPr="00AD0A05">
        <w:rPr>
          <w:lang w:val="en-US"/>
        </w:rPr>
        <w:t xml:space="preserve">Static local is </w:t>
      </w:r>
      <w:proofErr w:type="spellStart"/>
      <w:r w:rsidRPr="00AD0A05">
        <w:rPr>
          <w:lang w:val="en-US"/>
        </w:rPr>
        <w:t>permant</w:t>
      </w:r>
      <w:proofErr w:type="spellEnd"/>
    </w:p>
    <w:p w14:paraId="6AD9C8BD" w14:textId="44A0A90C" w:rsidR="00AD0A05" w:rsidRDefault="00AD0A05" w:rsidP="00AD0A05">
      <w:pPr>
        <w:pStyle w:val="41CHEvacHeading2"/>
        <w:rPr>
          <w:rFonts w:cs="Arial"/>
          <w:lang w:val="en-US"/>
        </w:rPr>
      </w:pPr>
      <w:r w:rsidRPr="00AD0A05">
        <w:rPr>
          <w:rFonts w:cs="Arial"/>
          <w:lang w:val="en-US"/>
        </w:rPr>
        <w:t>Compilation process</w:t>
      </w:r>
    </w:p>
    <w:p w14:paraId="62820940" w14:textId="36C4CF1A" w:rsidR="00AD0A05" w:rsidRDefault="00AD0A05" w:rsidP="00AD0A05">
      <w:pPr>
        <w:pStyle w:val="1CHEvacText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t1.c  t2.c</w:t>
      </w:r>
      <w:proofErr w:type="gramEnd"/>
      <w:r w:rsidR="00A0335E">
        <w:rPr>
          <w:lang w:val="en-US"/>
        </w:rPr>
        <w:t xml:space="preserve">  -&gt; this would convert c file into executable file</w:t>
      </w:r>
    </w:p>
    <w:p w14:paraId="3749EE8A" w14:textId="5E6DD98C" w:rsidR="00A0335E" w:rsidRDefault="00A0335E" w:rsidP="00AD0A05">
      <w:pPr>
        <w:pStyle w:val="1CHEvacText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is compiler, assembler and then linker</w:t>
      </w:r>
    </w:p>
    <w:p w14:paraId="184DF73D" w14:textId="7029606B" w:rsidR="00A0335E" w:rsidRDefault="00CF79F2" w:rsidP="00CF79F2">
      <w:pPr>
        <w:pStyle w:val="11"/>
      </w:pPr>
      <w:r w:rsidRPr="00CF79F2">
        <w:t>static vs dynamic Linking</w:t>
      </w:r>
    </w:p>
    <w:p w14:paraId="7E64D464" w14:textId="7D86EFF4" w:rsidR="00CF79F2" w:rsidRDefault="00CF79F2" w:rsidP="00CF79F2">
      <w:pPr>
        <w:pStyle w:val="1CHEvac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in static the linker would include the needed coded in the .out file</w:t>
      </w:r>
    </w:p>
    <w:p w14:paraId="3CB0674A" w14:textId="33F32BF3" w:rsidR="00CF79F2" w:rsidRDefault="00CF79F2" w:rsidP="00CF79F2">
      <w:pPr>
        <w:pStyle w:val="1CHEvac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in dynamic a reference for the code which is needed is made in .out file</w:t>
      </w:r>
    </w:p>
    <w:p w14:paraId="12E9D1A9" w14:textId="257671B4" w:rsidR="00CF79F2" w:rsidRDefault="00CF79F2" w:rsidP="00CF79F2">
      <w:pPr>
        <w:pStyle w:val="11"/>
      </w:pPr>
      <w:r>
        <w:t>Make File</w:t>
      </w:r>
    </w:p>
    <w:p w14:paraId="4BF4D2F8" w14:textId="4BAF85EA" w:rsidR="00CF79F2" w:rsidRDefault="00CF79F2" w:rsidP="00CF79F2">
      <w:pPr>
        <w:pStyle w:val="1CHEvacText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It is consisted of target, </w:t>
      </w:r>
      <w:proofErr w:type="gramStart"/>
      <w:r>
        <w:rPr>
          <w:lang w:val="en-US"/>
        </w:rPr>
        <w:t>dependencies</w:t>
      </w:r>
      <w:proofErr w:type="gramEnd"/>
      <w:r>
        <w:rPr>
          <w:lang w:val="en-US"/>
        </w:rPr>
        <w:t xml:space="preserve"> and rules</w:t>
      </w:r>
    </w:p>
    <w:p w14:paraId="77AFFDED" w14:textId="78F74A84" w:rsidR="00CF79F2" w:rsidRDefault="00853587" w:rsidP="00CF79F2">
      <w:pPr>
        <w:pStyle w:val="1CHEvacText"/>
        <w:numPr>
          <w:ilvl w:val="0"/>
          <w:numId w:val="30"/>
        </w:numPr>
        <w:rPr>
          <w:lang w:val="en-US"/>
        </w:rPr>
      </w:pPr>
      <w:r>
        <w:rPr>
          <w:lang w:val="en-US"/>
        </w:rPr>
        <w:t>Make uses time stamps of source files to decide which rule to execute</w:t>
      </w:r>
    </w:p>
    <w:p w14:paraId="41F2A117" w14:textId="083325C3" w:rsidR="00853587" w:rsidRDefault="00853587" w:rsidP="00CF79F2">
      <w:pPr>
        <w:pStyle w:val="1CHEvacText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When u call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file it tries to execute the first target in the file</w:t>
      </w:r>
    </w:p>
    <w:p w14:paraId="2D3C541A" w14:textId="11E9F369" w:rsidR="00853587" w:rsidRDefault="00853587" w:rsidP="00CF79F2">
      <w:pPr>
        <w:pStyle w:val="1CHEvacText"/>
        <w:numPr>
          <w:ilvl w:val="0"/>
          <w:numId w:val="30"/>
        </w:numPr>
        <w:rPr>
          <w:lang w:val="en-US"/>
        </w:rPr>
      </w:pPr>
      <w:r>
        <w:rPr>
          <w:lang w:val="en-US"/>
        </w:rPr>
        <w:t>U can change the name of the make file by adding -f</w:t>
      </w:r>
    </w:p>
    <w:p w14:paraId="572BB0C6" w14:textId="4F0D732D" w:rsidR="00853587" w:rsidRDefault="00853587" w:rsidP="00853587">
      <w:pPr>
        <w:pStyle w:val="1CHEvacText"/>
        <w:numPr>
          <w:ilvl w:val="1"/>
          <w:numId w:val="30"/>
        </w:numPr>
        <w:rPr>
          <w:lang w:val="en-US"/>
        </w:rPr>
      </w:pPr>
      <w:r>
        <w:rPr>
          <w:lang w:val="en-US"/>
        </w:rPr>
        <w:t>Make -f mk3 -&gt; would call the make file which name is mk3</w:t>
      </w:r>
    </w:p>
    <w:p w14:paraId="520860E9" w14:textId="18DA2E95" w:rsidR="00853587" w:rsidRDefault="00C33999" w:rsidP="00853587">
      <w:pPr>
        <w:pStyle w:val="1CHEvacText"/>
        <w:numPr>
          <w:ilvl w:val="0"/>
          <w:numId w:val="30"/>
        </w:numPr>
        <w:rPr>
          <w:lang w:val="en-US"/>
        </w:rPr>
      </w:pPr>
      <w:r>
        <w:rPr>
          <w:lang w:val="en-US"/>
        </w:rPr>
        <w:t>Variables</w:t>
      </w:r>
    </w:p>
    <w:p w14:paraId="0539CD7F" w14:textId="2F00E0D1" w:rsidR="00C33999" w:rsidRDefault="00C33999" w:rsidP="00C33999">
      <w:pPr>
        <w:pStyle w:val="1CHEvacText"/>
        <w:numPr>
          <w:ilvl w:val="1"/>
          <w:numId w:val="30"/>
        </w:num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@ :</w:t>
      </w:r>
      <w:proofErr w:type="gramEnd"/>
      <w:r>
        <w:rPr>
          <w:lang w:val="en-US"/>
        </w:rPr>
        <w:t xml:space="preserve"> current target</w:t>
      </w:r>
    </w:p>
    <w:p w14:paraId="4FBD8086" w14:textId="7214C34F" w:rsidR="00C33999" w:rsidRDefault="00C33999" w:rsidP="00C33999">
      <w:pPr>
        <w:pStyle w:val="1CHEvacText"/>
        <w:numPr>
          <w:ilvl w:val="1"/>
          <w:numId w:val="30"/>
        </w:num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&lt; :</w:t>
      </w:r>
      <w:proofErr w:type="gramEnd"/>
      <w:r>
        <w:rPr>
          <w:lang w:val="en-US"/>
        </w:rPr>
        <w:t xml:space="preserve"> first dependency</w:t>
      </w:r>
    </w:p>
    <w:p w14:paraId="720CDB25" w14:textId="31DE17A8" w:rsidR="00C33999" w:rsidRDefault="00C33999" w:rsidP="00C33999">
      <w:pPr>
        <w:pStyle w:val="1CHEvacText"/>
        <w:numPr>
          <w:ilvl w:val="1"/>
          <w:numId w:val="30"/>
        </w:numPr>
        <w:rPr>
          <w:lang w:val="en-US"/>
        </w:rPr>
      </w:pPr>
      <w:r>
        <w:rPr>
          <w:lang w:val="en-US"/>
        </w:rPr>
        <w:t>$ˆ: all dependency</w:t>
      </w:r>
    </w:p>
    <w:p w14:paraId="5B8080E4" w14:textId="7F62666D" w:rsidR="00C33999" w:rsidRPr="00CF79F2" w:rsidRDefault="00C33999" w:rsidP="00C33999">
      <w:pPr>
        <w:pStyle w:val="1CHEvacText"/>
        <w:numPr>
          <w:ilvl w:val="1"/>
          <w:numId w:val="30"/>
        </w:numPr>
        <w:rPr>
          <w:lang w:val="en-US"/>
        </w:rPr>
      </w:pPr>
      <w:proofErr w:type="gramStart"/>
      <w:r>
        <w:rPr>
          <w:lang w:val="en-US"/>
        </w:rPr>
        <w:t>$?:</w:t>
      </w:r>
      <w:proofErr w:type="gramEnd"/>
      <w:r>
        <w:rPr>
          <w:lang w:val="en-US"/>
        </w:rPr>
        <w:t>list of dependency changed before the current target</w:t>
      </w:r>
    </w:p>
    <w:p w14:paraId="5D534857" w14:textId="142ECF1B" w:rsidR="00CF79F2" w:rsidRDefault="0025390A" w:rsidP="0025390A">
      <w:pPr>
        <w:pStyle w:val="11"/>
      </w:pPr>
      <w:r w:rsidRPr="0025390A">
        <w:t>Structure:</w:t>
      </w:r>
    </w:p>
    <w:p w14:paraId="62CBFAC0" w14:textId="6F396FBF" w:rsidR="0025390A" w:rsidRDefault="0025390A" w:rsidP="0025390A">
      <w:pPr>
        <w:pStyle w:val="Beschriftung"/>
      </w:pPr>
      <w:r>
        <w:t>It is a collection of data</w:t>
      </w:r>
    </w:p>
    <w:p w14:paraId="0980F7C3" w14:textId="4AEA2F18" w:rsidR="0025390A" w:rsidRDefault="0025390A" w:rsidP="0025390A">
      <w:pPr>
        <w:pStyle w:val="Beschriftung"/>
      </w:pPr>
      <w:r>
        <w:t xml:space="preserve">Every element should be from known type except self-referencing point as it is always 4 </w:t>
      </w:r>
      <w:proofErr w:type="gramStart"/>
      <w:r>
        <w:t>byte</w:t>
      </w:r>
      <w:proofErr w:type="gramEnd"/>
    </w:p>
    <w:p w14:paraId="151D8F27" w14:textId="5B60AF47" w:rsidR="0082705F" w:rsidRDefault="0082705F" w:rsidP="001C7B65">
      <w:pPr>
        <w:pStyle w:val="11"/>
      </w:pPr>
      <w:r>
        <w:t>Binary tree</w:t>
      </w:r>
    </w:p>
    <w:p w14:paraId="2731308E" w14:textId="1CCED536" w:rsidR="00BA32E7" w:rsidRDefault="001C7B65" w:rsidP="001C7B65">
      <w:pPr>
        <w:pStyle w:val="Beschriftung"/>
      </w:pPr>
      <w:r>
        <w:t>It has key and left, right pointer where the left is always less than the key and right is greater than the key</w:t>
      </w:r>
    </w:p>
    <w:p w14:paraId="45D64665" w14:textId="77777777" w:rsidR="00BA32E7" w:rsidRDefault="00BA32E7">
      <w:pPr>
        <w:spacing w:before="0"/>
        <w:rPr>
          <w:bCs/>
          <w:sz w:val="20"/>
        </w:rPr>
      </w:pPr>
      <w:r>
        <w:br w:type="page"/>
      </w:r>
    </w:p>
    <w:p w14:paraId="3BA0A460" w14:textId="7E4A20B2" w:rsidR="001C7B65" w:rsidRDefault="00BA32E7" w:rsidP="00BA32E7">
      <w:pPr>
        <w:pStyle w:val="1"/>
        <w:tabs>
          <w:tab w:val="clear" w:pos="737"/>
        </w:tabs>
      </w:pPr>
      <w:r>
        <w:lastRenderedPageBreak/>
        <w:t>process:</w:t>
      </w:r>
    </w:p>
    <w:p w14:paraId="7CD53603" w14:textId="5E34A1DF" w:rsidR="00BA32E7" w:rsidRDefault="00BA32E7" w:rsidP="00BA32E7">
      <w:pPr>
        <w:pStyle w:val="11"/>
      </w:pPr>
      <w:proofErr w:type="spellStart"/>
      <w:r>
        <w:t>Multi tasking</w:t>
      </w:r>
      <w:proofErr w:type="spellEnd"/>
    </w:p>
    <w:p w14:paraId="2432C1C7" w14:textId="77777777" w:rsidR="00BA32E7" w:rsidRDefault="00BA32E7" w:rsidP="00BA32E7">
      <w:pPr>
        <w:pStyle w:val="Beschriftung"/>
      </w:pPr>
    </w:p>
    <w:p w14:paraId="2FCAE181" w14:textId="4BCA4FAF" w:rsidR="00BA32E7" w:rsidRDefault="00BA32E7" w:rsidP="00BA32E7">
      <w:pPr>
        <w:pStyle w:val="1"/>
      </w:pPr>
      <w:r>
        <w:lastRenderedPageBreak/>
        <w:t>fgh</w:t>
      </w:r>
    </w:p>
    <w:p w14:paraId="2B5FD686" w14:textId="77777777" w:rsidR="00BA32E7" w:rsidRDefault="00BA32E7" w:rsidP="00BA32E7">
      <w:pPr>
        <w:pStyle w:val="1"/>
      </w:pPr>
    </w:p>
    <w:p w14:paraId="1DC1BFD0" w14:textId="77777777" w:rsidR="00BA32E7" w:rsidRDefault="00BA32E7" w:rsidP="00BA32E7">
      <w:pPr>
        <w:pStyle w:val="1"/>
      </w:pPr>
    </w:p>
    <w:p w14:paraId="668237AB" w14:textId="77777777" w:rsidR="00BA32E7" w:rsidRPr="0082705F" w:rsidRDefault="00BA32E7" w:rsidP="00BA32E7">
      <w:pPr>
        <w:pStyle w:val="1"/>
      </w:pPr>
    </w:p>
    <w:sectPr w:rsidR="00BA32E7" w:rsidRPr="0082705F" w:rsidSect="00B4043A">
      <w:headerReference w:type="first" r:id="rId13"/>
      <w:footerReference w:type="first" r:id="rId14"/>
      <w:pgSz w:w="11906" w:h="16838" w:code="9"/>
      <w:pgMar w:top="1985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6CF4" w14:textId="77777777" w:rsidR="006B4168" w:rsidRDefault="006B4168">
      <w:pPr>
        <w:spacing w:before="0"/>
      </w:pPr>
      <w:r>
        <w:separator/>
      </w:r>
    </w:p>
  </w:endnote>
  <w:endnote w:type="continuationSeparator" w:id="0">
    <w:p w14:paraId="2C431B3C" w14:textId="77777777" w:rsidR="006B4168" w:rsidRDefault="006B416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Fett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90A0" w14:textId="77777777" w:rsidR="002D70D6" w:rsidRPr="00101CE1" w:rsidRDefault="002D70D6" w:rsidP="00895E11">
    <w:pPr>
      <w:pStyle w:val="Fuzeile"/>
      <w:pBdr>
        <w:top w:val="single" w:sz="8" w:space="8" w:color="014491"/>
      </w:pBdr>
      <w:rPr>
        <w:rFonts w:ascii="Arial" w:hAnsi="Arial" w:cs="Arial"/>
      </w:rPr>
    </w:pPr>
    <w:r w:rsidRPr="00101CE1">
      <w:rPr>
        <w:rFonts w:ascii="Arial" w:hAnsi="Arial" w:cs="Arial"/>
      </w:rPr>
      <w:t xml:space="preserve">- </w:t>
    </w:r>
    <w:r w:rsidRPr="00101CE1">
      <w:rPr>
        <w:rFonts w:ascii="Arial" w:hAnsi="Arial" w:cs="Arial"/>
      </w:rPr>
      <w:fldChar w:fldCharType="begin"/>
    </w:r>
    <w:r w:rsidRPr="00101CE1">
      <w:rPr>
        <w:rFonts w:ascii="Arial" w:hAnsi="Arial" w:cs="Arial"/>
      </w:rPr>
      <w:instrText xml:space="preserve"> PAGE </w:instrText>
    </w:r>
    <w:r w:rsidRPr="00101CE1">
      <w:rPr>
        <w:rFonts w:ascii="Arial" w:hAnsi="Arial" w:cs="Arial"/>
      </w:rPr>
      <w:fldChar w:fldCharType="separate"/>
    </w:r>
    <w:r w:rsidR="00C429AF">
      <w:rPr>
        <w:rFonts w:ascii="Arial" w:hAnsi="Arial" w:cs="Arial"/>
        <w:noProof/>
      </w:rPr>
      <w:t>8</w:t>
    </w:r>
    <w:r w:rsidRPr="00101CE1">
      <w:rPr>
        <w:rFonts w:ascii="Arial" w:hAnsi="Arial" w:cs="Arial"/>
      </w:rPr>
      <w:fldChar w:fldCharType="end"/>
    </w:r>
    <w:r w:rsidRPr="00101CE1">
      <w:rPr>
        <w:rFonts w:ascii="Arial" w:hAnsi="Arial" w:cs="Arial"/>
      </w:rPr>
      <w:t xml:space="preserve"> -      © </w:t>
    </w:r>
    <w:r w:rsidRPr="00FD0B9E">
      <w:t xml:space="preserve">EVAC GmbH - </w:t>
    </w:r>
    <w:r>
      <w:fldChar w:fldCharType="begin"/>
    </w:r>
    <w:r w:rsidRPr="00FD0B9E">
      <w:instrText xml:space="preserve"> FILENAME </w:instrText>
    </w:r>
    <w:r>
      <w:fldChar w:fldCharType="separate"/>
    </w:r>
    <w:r>
      <w:rPr>
        <w:noProof/>
      </w:rPr>
      <w:t>PN51235_Release Notes_EN.docx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243D0" w14:textId="77777777" w:rsidR="002D70D6" w:rsidRPr="00101CE1" w:rsidRDefault="002D70D6" w:rsidP="00895E11">
    <w:pPr>
      <w:pStyle w:val="Fuzeile"/>
      <w:pBdr>
        <w:top w:val="single" w:sz="8" w:space="8" w:color="014491"/>
      </w:pBdr>
      <w:jc w:val="right"/>
      <w:rPr>
        <w:rFonts w:ascii="Arial" w:hAnsi="Arial" w:cs="Arial"/>
      </w:rPr>
    </w:pPr>
    <w:r w:rsidRPr="00101CE1">
      <w:rPr>
        <w:rFonts w:ascii="Arial" w:hAnsi="Arial" w:cs="Arial"/>
      </w:rPr>
      <w:t xml:space="preserve">© </w:t>
    </w:r>
    <w:r w:rsidRPr="00FD0B9E">
      <w:t xml:space="preserve">EVAC GmbH - </w:t>
    </w:r>
    <w:r>
      <w:fldChar w:fldCharType="begin"/>
    </w:r>
    <w:r w:rsidRPr="00FD0B9E">
      <w:instrText xml:space="preserve"> FILENAME </w:instrText>
    </w:r>
    <w:r>
      <w:fldChar w:fldCharType="separate"/>
    </w:r>
    <w:r>
      <w:rPr>
        <w:noProof/>
      </w:rPr>
      <w:t>PN51235_Release Notes_EN.docx</w:t>
    </w:r>
    <w:r>
      <w:fldChar w:fldCharType="end"/>
    </w:r>
    <w:r w:rsidRPr="00101CE1">
      <w:rPr>
        <w:rFonts w:ascii="Arial" w:hAnsi="Arial" w:cs="Arial"/>
      </w:rPr>
      <w:t xml:space="preserve">     - </w:t>
    </w:r>
    <w:r w:rsidRPr="00101CE1">
      <w:rPr>
        <w:rFonts w:ascii="Arial" w:hAnsi="Arial" w:cs="Arial"/>
      </w:rPr>
      <w:fldChar w:fldCharType="begin"/>
    </w:r>
    <w:r w:rsidRPr="00101CE1">
      <w:rPr>
        <w:rFonts w:ascii="Arial" w:hAnsi="Arial" w:cs="Arial"/>
      </w:rPr>
      <w:instrText xml:space="preserve"> PAGE </w:instrText>
    </w:r>
    <w:r w:rsidRPr="00101CE1">
      <w:rPr>
        <w:rFonts w:ascii="Arial" w:hAnsi="Arial" w:cs="Arial"/>
      </w:rPr>
      <w:fldChar w:fldCharType="separate"/>
    </w:r>
    <w:r w:rsidR="00C429AF">
      <w:rPr>
        <w:rFonts w:ascii="Arial" w:hAnsi="Arial" w:cs="Arial"/>
        <w:noProof/>
      </w:rPr>
      <w:t>9</w:t>
    </w:r>
    <w:r w:rsidRPr="00101CE1">
      <w:rPr>
        <w:rFonts w:ascii="Arial" w:hAnsi="Arial" w:cs="Arial"/>
      </w:rPr>
      <w:fldChar w:fldCharType="end"/>
    </w:r>
    <w:r w:rsidRPr="00101CE1">
      <w:rPr>
        <w:rFonts w:ascii="Arial" w:hAnsi="Arial" w:cs="Arial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92D6" w14:textId="700EFEE6" w:rsidR="002D70D6" w:rsidRDefault="002D70D6" w:rsidP="00895E11">
    <w:pPr>
      <w:pStyle w:val="Fuzeile"/>
      <w:pBdr>
        <w:top w:val="single" w:sz="8" w:space="8" w:color="014491"/>
      </w:pBdr>
      <w:rPr>
        <w:rFonts w:ascii="Arial" w:hAnsi="Arial" w:cs="Arial"/>
      </w:rPr>
    </w:pPr>
  </w:p>
  <w:p w14:paraId="0A55C27B" w14:textId="77777777" w:rsidR="001C7B65" w:rsidRPr="00101CE1" w:rsidRDefault="001C7B65" w:rsidP="00895E11">
    <w:pPr>
      <w:pStyle w:val="Fuzeile"/>
      <w:pBdr>
        <w:top w:val="single" w:sz="8" w:space="8" w:color="014491"/>
      </w:pBdr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6CE2" w14:textId="77777777" w:rsidR="006B4168" w:rsidRDefault="006B4168">
      <w:pPr>
        <w:spacing w:before="0"/>
      </w:pPr>
      <w:r>
        <w:separator/>
      </w:r>
    </w:p>
  </w:footnote>
  <w:footnote w:type="continuationSeparator" w:id="0">
    <w:p w14:paraId="65A640C6" w14:textId="77777777" w:rsidR="006B4168" w:rsidRDefault="006B416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047D" w14:textId="77777777" w:rsidR="002D70D6" w:rsidRPr="00101CE1" w:rsidRDefault="002D70D6">
    <w:pPr>
      <w:pStyle w:val="Kopfzeile"/>
      <w:rPr>
        <w:rFonts w:ascii="Arial" w:hAnsi="Arial" w:cs="Arial"/>
      </w:rPr>
    </w:pPr>
  </w:p>
  <w:p w14:paraId="6BAF11F0" w14:textId="77777777" w:rsidR="002D70D6" w:rsidRPr="00101CE1" w:rsidRDefault="002D70D6" w:rsidP="007302AB">
    <w:pPr>
      <w:pStyle w:val="Kopfzeile"/>
      <w:pBdr>
        <w:bottom w:val="single" w:sz="8" w:space="4" w:color="014491"/>
      </w:pBdr>
      <w:ind w:left="0" w:firstLine="0"/>
      <w:rPr>
        <w:rFonts w:ascii="Arial" w:hAnsi="Arial" w:cs="Arial"/>
      </w:rPr>
    </w:pPr>
  </w:p>
  <w:p w14:paraId="36501EEC" w14:textId="6D7FC63A" w:rsidR="002D70D6" w:rsidRPr="00101CE1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  <w:r w:rsidRPr="00101CE1">
      <w:rPr>
        <w:rFonts w:ascii="Arial" w:hAnsi="Arial" w:cs="Arial"/>
      </w:rPr>
      <w:fldChar w:fldCharType="begin"/>
    </w:r>
    <w:r w:rsidRPr="00101CE1">
      <w:rPr>
        <w:rFonts w:ascii="Arial" w:hAnsi="Arial" w:cs="Arial"/>
      </w:rPr>
      <w:instrText xml:space="preserve"> STYLEREF "4 CH Evac Heading1" \* MERGEFORMAT </w:instrText>
    </w:r>
    <w:r w:rsidRPr="00101CE1">
      <w:rPr>
        <w:rFonts w:ascii="Arial" w:hAnsi="Arial" w:cs="Arial"/>
      </w:rPr>
      <w:fldChar w:fldCharType="separate"/>
    </w:r>
    <w:r w:rsidR="00BA32E7">
      <w:rPr>
        <w:rFonts w:ascii="Arial" w:hAnsi="Arial" w:cs="Arial"/>
        <w:b w:val="0"/>
        <w:bCs/>
        <w:noProof/>
        <w:lang w:val="de-DE"/>
      </w:rPr>
      <w:t>Fehler! Kein Text mit angegebener Formatvorlage im Dokument.</w:t>
    </w:r>
    <w:r w:rsidRPr="00101CE1">
      <w:rPr>
        <w:rFonts w:ascii="Arial" w:hAnsi="Arial" w:cs="Arial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811D" w14:textId="77777777" w:rsidR="002D70D6" w:rsidRPr="00101CE1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</w:p>
  <w:p w14:paraId="1C620689" w14:textId="77777777" w:rsidR="002D70D6" w:rsidRPr="00101CE1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</w:p>
  <w:p w14:paraId="77A176CE" w14:textId="2F15DCF2" w:rsidR="002D70D6" w:rsidRPr="00101CE1" w:rsidRDefault="002D70D6" w:rsidP="007302AB">
    <w:pPr>
      <w:pStyle w:val="Kopfzeile"/>
      <w:pBdr>
        <w:bottom w:val="single" w:sz="8" w:space="4" w:color="014491"/>
      </w:pBdr>
      <w:jc w:val="right"/>
      <w:rPr>
        <w:rFonts w:ascii="Arial" w:hAnsi="Arial" w:cs="Arial"/>
      </w:rPr>
    </w:pPr>
    <w:r w:rsidRPr="00101CE1">
      <w:rPr>
        <w:rFonts w:ascii="Arial" w:hAnsi="Arial" w:cs="Arial"/>
      </w:rPr>
      <w:fldChar w:fldCharType="begin"/>
    </w:r>
    <w:r w:rsidRPr="00101CE1">
      <w:rPr>
        <w:rFonts w:ascii="Arial" w:hAnsi="Arial" w:cs="Arial"/>
      </w:rPr>
      <w:instrText xml:space="preserve"> STYLEREF "4 CH Evac Heading1" \* MERGEFORMAT </w:instrText>
    </w:r>
    <w:r w:rsidRPr="00101CE1">
      <w:rPr>
        <w:rFonts w:ascii="Arial" w:hAnsi="Arial" w:cs="Arial"/>
      </w:rPr>
      <w:fldChar w:fldCharType="separate"/>
    </w:r>
    <w:r w:rsidR="00BA32E7">
      <w:rPr>
        <w:rFonts w:ascii="Arial" w:hAnsi="Arial" w:cs="Arial"/>
        <w:b w:val="0"/>
        <w:bCs/>
        <w:noProof/>
        <w:lang w:val="de-DE"/>
      </w:rPr>
      <w:t>Fehler! Kein Text mit angegebener Formatvorlage im Dokument.</w:t>
    </w:r>
    <w:r w:rsidRPr="00101CE1">
      <w:rPr>
        <w:rFonts w:ascii="Arial" w:hAnsi="Arial" w:cs="Arial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32B9" w14:textId="5355CAD7" w:rsidR="002D70D6" w:rsidRDefault="002D70D6" w:rsidP="00AE2A81">
    <w:pPr>
      <w:pStyle w:val="Kopfzeile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E4C9" w14:textId="77777777" w:rsidR="002D70D6" w:rsidRPr="00D165C4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</w:p>
  <w:p w14:paraId="5075E955" w14:textId="77777777" w:rsidR="002D70D6" w:rsidRPr="00D165C4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</w:p>
  <w:p w14:paraId="56853486" w14:textId="0493803B" w:rsidR="002D70D6" w:rsidRPr="00D165C4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  <w:r w:rsidRPr="00D165C4">
      <w:rPr>
        <w:rFonts w:ascii="Arial" w:hAnsi="Arial" w:cs="Arial"/>
      </w:rPr>
      <w:fldChar w:fldCharType="begin"/>
    </w:r>
    <w:r w:rsidRPr="00D165C4">
      <w:rPr>
        <w:rFonts w:ascii="Arial" w:hAnsi="Arial" w:cs="Arial"/>
      </w:rPr>
      <w:instrText xml:space="preserve"> STYLEREF "4 CH Evac Heading1" \* MERGEFORMAT </w:instrText>
    </w:r>
    <w:r w:rsidRPr="00D165C4">
      <w:rPr>
        <w:rFonts w:ascii="Arial" w:hAnsi="Arial" w:cs="Arial"/>
      </w:rPr>
      <w:fldChar w:fldCharType="separate"/>
    </w:r>
    <w:r w:rsidR="00BA32E7">
      <w:rPr>
        <w:rFonts w:ascii="Arial" w:hAnsi="Arial" w:cs="Arial"/>
        <w:b w:val="0"/>
        <w:bCs/>
        <w:noProof/>
        <w:lang w:val="de-DE"/>
      </w:rPr>
      <w:t>Fehler! Kein Text mit angegebener Formatvorlage im Dokument.</w:t>
    </w:r>
    <w:r w:rsidRPr="00D165C4">
      <w:rPr>
        <w:rFonts w:ascii="Arial" w:hAnsi="Arial" w:cs="Arial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71A92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82A2F2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985" w:hanging="1985"/>
      </w:pPr>
      <w:rPr>
        <w:rFonts w:hint="default"/>
      </w:rPr>
    </w:lvl>
  </w:abstractNum>
  <w:abstractNum w:abstractNumId="2" w15:restartNumberingAfterBreak="0">
    <w:nsid w:val="01EF608D"/>
    <w:multiLevelType w:val="multilevel"/>
    <w:tmpl w:val="2084EFBA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SIMSUNHeading2"/>
      <w:lvlText w:val="%1.%2"/>
      <w:lvlJc w:val="left"/>
      <w:pPr>
        <w:tabs>
          <w:tab w:val="num" w:pos="737"/>
        </w:tabs>
        <w:ind w:left="737" w:hanging="737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pStyle w:val="SimSunHeading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SIMSUNHeading4"/>
      <w:lvlText w:val="%1.%2.%3.%4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4">
      <w:start w:val="1"/>
      <w:numFmt w:val="decimal"/>
      <w:pStyle w:val="SIMSUNHeading5"/>
      <w:lvlText w:val="%1.%2.%3.%4.%5."/>
      <w:lvlJc w:val="left"/>
      <w:pPr>
        <w:tabs>
          <w:tab w:val="num" w:pos="1889"/>
        </w:tabs>
        <w:ind w:left="1889" w:hanging="188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57"/>
        </w:tabs>
        <w:ind w:left="23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17"/>
        </w:tabs>
        <w:ind w:left="28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37"/>
        </w:tabs>
        <w:ind w:left="34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57"/>
        </w:tabs>
        <w:ind w:left="3977" w:hanging="1440"/>
      </w:pPr>
      <w:rPr>
        <w:rFonts w:hint="default"/>
      </w:rPr>
    </w:lvl>
  </w:abstractNum>
  <w:abstractNum w:abstractNumId="3" w15:restartNumberingAfterBreak="0">
    <w:nsid w:val="02E82A8A"/>
    <w:multiLevelType w:val="hybridMultilevel"/>
    <w:tmpl w:val="47A29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A66BB"/>
    <w:multiLevelType w:val="hybridMultilevel"/>
    <w:tmpl w:val="9A3A4726"/>
    <w:lvl w:ilvl="0" w:tplc="66D0D95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50719"/>
    <w:multiLevelType w:val="multilevel"/>
    <w:tmpl w:val="DE8A1338"/>
    <w:lvl w:ilvl="0">
      <w:start w:val="1"/>
      <w:numFmt w:val="decimal"/>
      <w:pStyle w:val="4CHEvacHeading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41CHEvac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42CHEvac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43CHEvac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0D327074"/>
    <w:multiLevelType w:val="multilevel"/>
    <w:tmpl w:val="AB685B12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22Evacberschrift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23Evacberschrift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 w15:restartNumberingAfterBreak="0">
    <w:nsid w:val="10DB5EFA"/>
    <w:multiLevelType w:val="hybridMultilevel"/>
    <w:tmpl w:val="AFBE9C8E"/>
    <w:lvl w:ilvl="0" w:tplc="0407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14A47CD0"/>
    <w:multiLevelType w:val="hybridMultilevel"/>
    <w:tmpl w:val="FEEC3D96"/>
    <w:lvl w:ilvl="0" w:tplc="10980FE2">
      <w:start w:val="1"/>
      <w:numFmt w:val="bullet"/>
      <w:pStyle w:val="Manahmen"/>
      <w:lvlText w:val="►"/>
      <w:lvlJc w:val="left"/>
      <w:pPr>
        <w:tabs>
          <w:tab w:val="num" w:pos="360"/>
        </w:tabs>
        <w:ind w:left="340" w:hanging="340"/>
      </w:pPr>
      <w:rPr>
        <w:rFonts w:ascii="Arial Fett" w:hAnsi="Arial Fett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71B98"/>
    <w:multiLevelType w:val="hybridMultilevel"/>
    <w:tmpl w:val="DA3E0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732DC"/>
    <w:multiLevelType w:val="singleLevel"/>
    <w:tmpl w:val="721CF8A2"/>
    <w:lvl w:ilvl="0">
      <w:start w:val="1"/>
      <w:numFmt w:val="bullet"/>
      <w:pStyle w:val="ListeEinzug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1" w15:restartNumberingAfterBreak="0">
    <w:nsid w:val="24092B3D"/>
    <w:multiLevelType w:val="hybridMultilevel"/>
    <w:tmpl w:val="E05266C2"/>
    <w:lvl w:ilvl="0" w:tplc="77D23128">
      <w:start w:val="1"/>
      <w:numFmt w:val="bullet"/>
      <w:pStyle w:val="TableListbulleted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5D7E"/>
    <w:multiLevelType w:val="hybridMultilevel"/>
    <w:tmpl w:val="CB4A91D4"/>
    <w:lvl w:ilvl="0" w:tplc="5D48F530">
      <w:start w:val="1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ED57BA"/>
    <w:multiLevelType w:val="multilevel"/>
    <w:tmpl w:val="F83CD552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22CHEvac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23CHEvac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34991B05"/>
    <w:multiLevelType w:val="hybridMultilevel"/>
    <w:tmpl w:val="8F9CD262"/>
    <w:lvl w:ilvl="0" w:tplc="220C7DA4">
      <w:start w:val="1"/>
      <w:numFmt w:val="bullet"/>
      <w:pStyle w:val="Beschrif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244A2"/>
    <w:multiLevelType w:val="hybridMultilevel"/>
    <w:tmpl w:val="637055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9322E8"/>
    <w:multiLevelType w:val="hybridMultilevel"/>
    <w:tmpl w:val="0C64CD08"/>
    <w:lvl w:ilvl="0" w:tplc="602AB79C">
      <w:start w:val="1"/>
      <w:numFmt w:val="bullet"/>
      <w:pStyle w:val="tex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301FB"/>
    <w:multiLevelType w:val="multilevel"/>
    <w:tmpl w:val="E36AF48E"/>
    <w:lvl w:ilvl="0">
      <w:start w:val="1"/>
      <w:numFmt w:val="decimal"/>
      <w:pStyle w:val="2Evacberschrift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3E9060DF"/>
    <w:multiLevelType w:val="multilevel"/>
    <w:tmpl w:val="0E6239C6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 w15:restartNumberingAfterBreak="0">
    <w:nsid w:val="48664045"/>
    <w:multiLevelType w:val="hybridMultilevel"/>
    <w:tmpl w:val="B6127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A60BA"/>
    <w:multiLevelType w:val="hybridMultilevel"/>
    <w:tmpl w:val="19F631CE"/>
    <w:lvl w:ilvl="0" w:tplc="16E24D1C">
      <w:start w:val="1"/>
      <w:numFmt w:val="bullet"/>
      <w:pStyle w:val="ListekeinEinzug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01A6D"/>
    <w:multiLevelType w:val="hybridMultilevel"/>
    <w:tmpl w:val="B4802884"/>
    <w:lvl w:ilvl="0" w:tplc="9CDA0218">
      <w:start w:val="4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038F2"/>
    <w:multiLevelType w:val="hybridMultilevel"/>
    <w:tmpl w:val="A5AC28A0"/>
    <w:lvl w:ilvl="0" w:tplc="23DE4A24">
      <w:numFmt w:val="bullet"/>
      <w:lvlText w:val=""/>
      <w:lvlJc w:val="left"/>
      <w:pPr>
        <w:tabs>
          <w:tab w:val="num" w:pos="1065"/>
        </w:tabs>
        <w:ind w:left="1065" w:hanging="705"/>
      </w:pPr>
      <w:rPr>
        <w:rFonts w:ascii="Wingdings" w:eastAsia="SimSu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709BF"/>
    <w:multiLevelType w:val="hybridMultilevel"/>
    <w:tmpl w:val="0D54B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F6B9E"/>
    <w:multiLevelType w:val="hybridMultilevel"/>
    <w:tmpl w:val="A32A2E50"/>
    <w:lvl w:ilvl="0" w:tplc="4C608F8E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A69DF"/>
    <w:multiLevelType w:val="hybridMultilevel"/>
    <w:tmpl w:val="CE229BA0"/>
    <w:lvl w:ilvl="0" w:tplc="1DC202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E4E81"/>
    <w:multiLevelType w:val="hybridMultilevel"/>
    <w:tmpl w:val="CE182B6A"/>
    <w:lvl w:ilvl="0" w:tplc="0407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7" w15:restartNumberingAfterBreak="0">
    <w:nsid w:val="721F5C1A"/>
    <w:multiLevelType w:val="hybridMultilevel"/>
    <w:tmpl w:val="31527A6E"/>
    <w:lvl w:ilvl="0" w:tplc="3C1EA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0"/>
  </w:num>
  <w:num w:numId="4">
    <w:abstractNumId w:val="18"/>
  </w:num>
  <w:num w:numId="5">
    <w:abstractNumId w:val="17"/>
  </w:num>
  <w:num w:numId="6">
    <w:abstractNumId w:val="2"/>
  </w:num>
  <w:num w:numId="7">
    <w:abstractNumId w:val="22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11"/>
  </w:num>
  <w:num w:numId="13">
    <w:abstractNumId w:val="20"/>
  </w:num>
  <w:num w:numId="14">
    <w:abstractNumId w:val="25"/>
  </w:num>
  <w:num w:numId="15">
    <w:abstractNumId w:val="0"/>
  </w:num>
  <w:num w:numId="16">
    <w:abstractNumId w:val="24"/>
  </w:num>
  <w:num w:numId="17">
    <w:abstractNumId w:val="4"/>
  </w:num>
  <w:num w:numId="18">
    <w:abstractNumId w:val="21"/>
  </w:num>
  <w:num w:numId="19">
    <w:abstractNumId w:val="12"/>
  </w:num>
  <w:num w:numId="20">
    <w:abstractNumId w:val="9"/>
  </w:num>
  <w:num w:numId="21">
    <w:abstractNumId w:val="16"/>
  </w:num>
  <w:num w:numId="22">
    <w:abstractNumId w:val="5"/>
  </w:num>
  <w:num w:numId="23">
    <w:abstractNumId w:val="5"/>
  </w:num>
  <w:num w:numId="24">
    <w:abstractNumId w:val="19"/>
  </w:num>
  <w:num w:numId="25">
    <w:abstractNumId w:val="5"/>
  </w:num>
  <w:num w:numId="26">
    <w:abstractNumId w:val="3"/>
  </w:num>
  <w:num w:numId="27">
    <w:abstractNumId w:val="15"/>
  </w:num>
  <w:num w:numId="28">
    <w:abstractNumId w:val="26"/>
  </w:num>
  <w:num w:numId="29">
    <w:abstractNumId w:val="23"/>
  </w:num>
  <w:num w:numId="30">
    <w:abstractNumId w:val="27"/>
  </w:num>
  <w:num w:numId="31">
    <w:abstractNumId w:val="7"/>
  </w:num>
  <w:num w:numId="32">
    <w:abstractNumId w:val="14"/>
  </w:num>
  <w:num w:numId="3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mirrorMargins/>
  <w:proofState w:spelling="clean" w:grammar="clean"/>
  <w:attachedTemplate r:id="rId1"/>
  <w:linkStyles/>
  <w:defaultTabStop w:val="1134"/>
  <w:hyphenationZone w:val="425"/>
  <w:evenAndOddHeaders/>
  <w:drawingGridHorizontalSpacing w:val="57"/>
  <w:drawingGridVerticalSpacing w:val="57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477"/>
    <w:rsid w:val="00022AED"/>
    <w:rsid w:val="0002510A"/>
    <w:rsid w:val="00026178"/>
    <w:rsid w:val="000358E1"/>
    <w:rsid w:val="0007199B"/>
    <w:rsid w:val="00072E10"/>
    <w:rsid w:val="000749C2"/>
    <w:rsid w:val="000B48D7"/>
    <w:rsid w:val="000D1230"/>
    <w:rsid w:val="00101CE1"/>
    <w:rsid w:val="0012318C"/>
    <w:rsid w:val="001353FB"/>
    <w:rsid w:val="001555C2"/>
    <w:rsid w:val="00157124"/>
    <w:rsid w:val="00165A1D"/>
    <w:rsid w:val="00165E73"/>
    <w:rsid w:val="00194CD8"/>
    <w:rsid w:val="001C7B65"/>
    <w:rsid w:val="001D63D9"/>
    <w:rsid w:val="001E4523"/>
    <w:rsid w:val="001F5DF4"/>
    <w:rsid w:val="00202A81"/>
    <w:rsid w:val="00215D5F"/>
    <w:rsid w:val="00232726"/>
    <w:rsid w:val="0025390A"/>
    <w:rsid w:val="002556B6"/>
    <w:rsid w:val="00290EC6"/>
    <w:rsid w:val="00294406"/>
    <w:rsid w:val="002C4006"/>
    <w:rsid w:val="002D70D6"/>
    <w:rsid w:val="00372C26"/>
    <w:rsid w:val="003F3BD4"/>
    <w:rsid w:val="00403B34"/>
    <w:rsid w:val="004309A3"/>
    <w:rsid w:val="00440B81"/>
    <w:rsid w:val="0044461A"/>
    <w:rsid w:val="0045164B"/>
    <w:rsid w:val="00484923"/>
    <w:rsid w:val="00485850"/>
    <w:rsid w:val="004C1E42"/>
    <w:rsid w:val="004C2B16"/>
    <w:rsid w:val="0053251B"/>
    <w:rsid w:val="00562348"/>
    <w:rsid w:val="00584468"/>
    <w:rsid w:val="005A36D7"/>
    <w:rsid w:val="005A44D7"/>
    <w:rsid w:val="005C3D98"/>
    <w:rsid w:val="00602099"/>
    <w:rsid w:val="006274DD"/>
    <w:rsid w:val="006453F6"/>
    <w:rsid w:val="00671E8B"/>
    <w:rsid w:val="0068554B"/>
    <w:rsid w:val="006958F1"/>
    <w:rsid w:val="006A3C3F"/>
    <w:rsid w:val="006B4168"/>
    <w:rsid w:val="006B6E62"/>
    <w:rsid w:val="006C1B3B"/>
    <w:rsid w:val="006D0ABE"/>
    <w:rsid w:val="006D2978"/>
    <w:rsid w:val="007302AB"/>
    <w:rsid w:val="00742384"/>
    <w:rsid w:val="007753A8"/>
    <w:rsid w:val="0079294C"/>
    <w:rsid w:val="007F52A7"/>
    <w:rsid w:val="0082705F"/>
    <w:rsid w:val="00853587"/>
    <w:rsid w:val="00876062"/>
    <w:rsid w:val="00895E11"/>
    <w:rsid w:val="008A2073"/>
    <w:rsid w:val="008A4477"/>
    <w:rsid w:val="008B7DA1"/>
    <w:rsid w:val="008D6A6A"/>
    <w:rsid w:val="008D7843"/>
    <w:rsid w:val="008F1BA2"/>
    <w:rsid w:val="008F7ADD"/>
    <w:rsid w:val="00993BF8"/>
    <w:rsid w:val="0099743C"/>
    <w:rsid w:val="009B4667"/>
    <w:rsid w:val="009B7678"/>
    <w:rsid w:val="009F2D4B"/>
    <w:rsid w:val="009F367B"/>
    <w:rsid w:val="00A0335E"/>
    <w:rsid w:val="00A90918"/>
    <w:rsid w:val="00AB59AC"/>
    <w:rsid w:val="00AB5B00"/>
    <w:rsid w:val="00AD0A05"/>
    <w:rsid w:val="00AD262A"/>
    <w:rsid w:val="00AE2A81"/>
    <w:rsid w:val="00B00B19"/>
    <w:rsid w:val="00B06EFC"/>
    <w:rsid w:val="00B220E4"/>
    <w:rsid w:val="00B30F76"/>
    <w:rsid w:val="00B36FF1"/>
    <w:rsid w:val="00B4043A"/>
    <w:rsid w:val="00B80CC6"/>
    <w:rsid w:val="00BA32E7"/>
    <w:rsid w:val="00BA7560"/>
    <w:rsid w:val="00BD6BDC"/>
    <w:rsid w:val="00BF4B4E"/>
    <w:rsid w:val="00C33999"/>
    <w:rsid w:val="00C34C5E"/>
    <w:rsid w:val="00C429AF"/>
    <w:rsid w:val="00C500E4"/>
    <w:rsid w:val="00C5442F"/>
    <w:rsid w:val="00C60407"/>
    <w:rsid w:val="00C74274"/>
    <w:rsid w:val="00C7638F"/>
    <w:rsid w:val="00CB196E"/>
    <w:rsid w:val="00CB2F06"/>
    <w:rsid w:val="00CB3B74"/>
    <w:rsid w:val="00CB4441"/>
    <w:rsid w:val="00CC420B"/>
    <w:rsid w:val="00CF79F2"/>
    <w:rsid w:val="00D165C4"/>
    <w:rsid w:val="00D43C9F"/>
    <w:rsid w:val="00DA6609"/>
    <w:rsid w:val="00DD6006"/>
    <w:rsid w:val="00DE0651"/>
    <w:rsid w:val="00E27F1F"/>
    <w:rsid w:val="00E66411"/>
    <w:rsid w:val="00E9338C"/>
    <w:rsid w:val="00EA35D9"/>
    <w:rsid w:val="00EC6303"/>
    <w:rsid w:val="00F020CC"/>
    <w:rsid w:val="00F541FE"/>
    <w:rsid w:val="00F95109"/>
    <w:rsid w:val="00F969F4"/>
    <w:rsid w:val="00FA5150"/>
    <w:rsid w:val="00FA6E0C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06EA1A35"/>
  <w15:docId w15:val="{15563767-227E-4534-9BFB-93EB183D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390A"/>
    <w:pPr>
      <w:spacing w:before="120"/>
    </w:pPr>
    <w:rPr>
      <w:rFonts w:ascii="Arial" w:hAnsi="Arial"/>
      <w:sz w:val="22"/>
      <w:lang w:val="en-US"/>
    </w:rPr>
  </w:style>
  <w:style w:type="paragraph" w:styleId="berschrift1">
    <w:name w:val="heading 1"/>
    <w:aliases w:val="Heading 1,Pääostikko,Heading 1a,Major Division,boo,Major Divisions"/>
    <w:basedOn w:val="1EvacText"/>
    <w:next w:val="1EvacText"/>
    <w:link w:val="berschrift1Zchn"/>
    <w:autoRedefine/>
    <w:qFormat/>
    <w:rsid w:val="0025390A"/>
    <w:pPr>
      <w:keepNext/>
      <w:pageBreakBefore/>
      <w:spacing w:after="120"/>
      <w:outlineLvl w:val="0"/>
    </w:pPr>
    <w:rPr>
      <w:rFonts w:cs="Arial"/>
      <w:b/>
      <w:caps/>
      <w:sz w:val="28"/>
    </w:rPr>
  </w:style>
  <w:style w:type="paragraph" w:styleId="berschrift2">
    <w:name w:val="heading 2"/>
    <w:aliases w:val="4.1 CH Evac Heading2,Heading 2,Alaots.1,norm.,head:2#,2 headline,h,headline,S&amp;R2,ERMH2,Head 2,标题 1.1,Head 21,head:2#1,TOC,Head 22,head:2#2,Head 211,head:2#11,Head 23,head:2#3,Head 212,head:2#12,H2"/>
    <w:basedOn w:val="1EvacText"/>
    <w:next w:val="1EvacText"/>
    <w:link w:val="berschrift2Zchn"/>
    <w:qFormat/>
    <w:rsid w:val="0025390A"/>
    <w:pPr>
      <w:keepNext/>
      <w:spacing w:after="120"/>
      <w:outlineLvl w:val="1"/>
    </w:pPr>
    <w:rPr>
      <w:rFonts w:ascii="SimSun" w:eastAsia="SimSun" w:hAnsi="SimSun"/>
      <w:b/>
      <w:sz w:val="28"/>
    </w:rPr>
  </w:style>
  <w:style w:type="paragraph" w:styleId="berschrift3">
    <w:name w:val="heading 3"/>
    <w:aliases w:val="Heading 3,Alaots.2,Bold,3 bullet,b,2,head:3#,Head 3,Head 31,head:3#1,Head 32,head:3#2,Head 311,head:3#11,Head 33,head:3#3,Head 312,head:3#12,H3,Heading 3 Char"/>
    <w:basedOn w:val="42CHEvacHeading3"/>
    <w:next w:val="1EvacText"/>
    <w:link w:val="berschrift3Zchn"/>
    <w:qFormat/>
    <w:rsid w:val="0025390A"/>
    <w:rPr>
      <w:rFonts w:cs="Arial"/>
      <w:lang w:val="en-US"/>
    </w:rPr>
  </w:style>
  <w:style w:type="paragraph" w:styleId="berschrift4">
    <w:name w:val="heading 4"/>
    <w:aliases w:val="Heading 4"/>
    <w:basedOn w:val="43CHEvacHeading4"/>
    <w:next w:val="1EvacText"/>
    <w:link w:val="berschrift4Zchn"/>
    <w:autoRedefine/>
    <w:qFormat/>
    <w:rsid w:val="0025390A"/>
  </w:style>
  <w:style w:type="paragraph" w:styleId="berschrift5">
    <w:name w:val="heading 5"/>
    <w:aliases w:val="Ooh,5 sub-bullet,sb,4,head:5#,Head 5,Head 51,head:5#1,Head 52,head:5#2,Head 511,head:5#11,Head 53,head:5#3,Head 512,head:5#12,Heading 5"/>
    <w:basedOn w:val="1EvacText"/>
    <w:next w:val="1EvacText"/>
    <w:link w:val="berschrift5Zchn"/>
    <w:qFormat/>
    <w:rsid w:val="0025390A"/>
    <w:pPr>
      <w:numPr>
        <w:ilvl w:val="4"/>
        <w:numId w:val="2"/>
      </w:numPr>
      <w:spacing w:before="240" w:after="120"/>
      <w:outlineLvl w:val="4"/>
    </w:pPr>
    <w:rPr>
      <w:sz w:val="24"/>
    </w:rPr>
  </w:style>
  <w:style w:type="paragraph" w:styleId="berschrift6">
    <w:name w:val="heading 6"/>
    <w:aliases w:val="Heading for Directory"/>
    <w:basedOn w:val="1EvacText"/>
    <w:next w:val="1EvacText"/>
    <w:link w:val="berschrift6Zchn"/>
    <w:qFormat/>
    <w:rsid w:val="0025390A"/>
    <w:pPr>
      <w:numPr>
        <w:ilvl w:val="5"/>
        <w:numId w:val="2"/>
      </w:numPr>
      <w:spacing w:before="240" w:after="120"/>
      <w:outlineLvl w:val="5"/>
    </w:pPr>
  </w:style>
  <w:style w:type="paragraph" w:styleId="berschrift7">
    <w:name w:val="heading 7"/>
    <w:basedOn w:val="1EvacText"/>
    <w:next w:val="1EvacText"/>
    <w:link w:val="berschrift7Zchn"/>
    <w:qFormat/>
    <w:rsid w:val="0025390A"/>
    <w:pPr>
      <w:numPr>
        <w:ilvl w:val="6"/>
        <w:numId w:val="2"/>
      </w:numPr>
      <w:spacing w:after="120"/>
      <w:outlineLvl w:val="6"/>
    </w:pPr>
  </w:style>
  <w:style w:type="paragraph" w:styleId="berschrift8">
    <w:name w:val="heading 8"/>
    <w:basedOn w:val="1EvacText"/>
    <w:next w:val="1EvacText"/>
    <w:link w:val="berschrift8Zchn"/>
    <w:qFormat/>
    <w:rsid w:val="0025390A"/>
    <w:pPr>
      <w:numPr>
        <w:ilvl w:val="7"/>
        <w:numId w:val="2"/>
      </w:numPr>
      <w:spacing w:after="120"/>
      <w:outlineLvl w:val="7"/>
    </w:pPr>
  </w:style>
  <w:style w:type="paragraph" w:styleId="berschrift9">
    <w:name w:val="heading 9"/>
    <w:basedOn w:val="1EvacText"/>
    <w:next w:val="1EvacText"/>
    <w:link w:val="berschrift9Zchn"/>
    <w:qFormat/>
    <w:rsid w:val="0025390A"/>
    <w:pPr>
      <w:numPr>
        <w:ilvl w:val="8"/>
        <w:numId w:val="2"/>
      </w:numPr>
      <w:tabs>
        <w:tab w:val="clear" w:pos="2160"/>
        <w:tab w:val="left" w:pos="1985"/>
      </w:tabs>
      <w:spacing w:after="120"/>
      <w:outlineLvl w:val="8"/>
    </w:pPr>
  </w:style>
  <w:style w:type="character" w:default="1" w:styleId="Absatz-Standardschriftart">
    <w:name w:val="Default Paragraph Font"/>
    <w:uiPriority w:val="1"/>
    <w:semiHidden/>
    <w:unhideWhenUsed/>
    <w:rsid w:val="0025390A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25390A"/>
  </w:style>
  <w:style w:type="paragraph" w:customStyle="1" w:styleId="1EvacText">
    <w:name w:val="1 Evac Text"/>
    <w:basedOn w:val="Standard"/>
    <w:link w:val="1EvacTextZchn"/>
    <w:rsid w:val="0025390A"/>
    <w:pPr>
      <w:spacing w:before="0"/>
    </w:pPr>
  </w:style>
  <w:style w:type="paragraph" w:styleId="Verzeichnis1">
    <w:name w:val="toc 1"/>
    <w:uiPriority w:val="39"/>
    <w:rsid w:val="0025390A"/>
    <w:pPr>
      <w:tabs>
        <w:tab w:val="left" w:pos="1134"/>
        <w:tab w:val="right" w:leader="dot" w:pos="9356"/>
      </w:tabs>
      <w:spacing w:before="120" w:after="120"/>
    </w:pPr>
    <w:rPr>
      <w:rFonts w:ascii="Arial Fett" w:eastAsia="SimSun" w:hAnsi="Arial Fett" w:cs="Arial"/>
      <w:b/>
      <w:noProof/>
      <w:sz w:val="28"/>
      <w:szCs w:val="28"/>
    </w:rPr>
  </w:style>
  <w:style w:type="paragraph" w:styleId="Verzeichnis2">
    <w:name w:val="toc 2"/>
    <w:basedOn w:val="Verzeichnis1"/>
    <w:uiPriority w:val="39"/>
    <w:rsid w:val="0025390A"/>
    <w:pPr>
      <w:spacing w:before="0" w:after="0"/>
    </w:pPr>
    <w:rPr>
      <w:rFonts w:ascii="Arial" w:hAnsi="Arial"/>
      <w:b w:val="0"/>
      <w:sz w:val="22"/>
    </w:rPr>
  </w:style>
  <w:style w:type="paragraph" w:styleId="Verzeichnis3">
    <w:name w:val="toc 3"/>
    <w:basedOn w:val="Verzeichnis2"/>
    <w:uiPriority w:val="39"/>
    <w:rsid w:val="0025390A"/>
  </w:style>
  <w:style w:type="character" w:styleId="Hyperlink">
    <w:name w:val="Hyperlink"/>
    <w:uiPriority w:val="99"/>
    <w:rsid w:val="0025390A"/>
    <w:rPr>
      <w:color w:val="0000FF"/>
      <w:u w:val="single"/>
    </w:rPr>
  </w:style>
  <w:style w:type="paragraph" w:styleId="Fuzeile">
    <w:name w:val="footer"/>
    <w:basedOn w:val="1EvacText"/>
    <w:semiHidden/>
    <w:rsid w:val="0025390A"/>
    <w:pPr>
      <w:tabs>
        <w:tab w:val="center" w:pos="5103"/>
        <w:tab w:val="right" w:pos="9639"/>
      </w:tabs>
    </w:pPr>
    <w:rPr>
      <w:rFonts w:ascii="Arial Fett" w:eastAsia="SimSun" w:hAnsi="Arial Fett"/>
      <w:b/>
    </w:rPr>
  </w:style>
  <w:style w:type="paragraph" w:styleId="Index1">
    <w:name w:val="index 1"/>
    <w:basedOn w:val="1EvacText"/>
    <w:semiHidden/>
    <w:rsid w:val="0025390A"/>
    <w:pPr>
      <w:tabs>
        <w:tab w:val="right" w:leader="dot" w:pos="4743"/>
      </w:tabs>
      <w:ind w:left="221" w:hanging="221"/>
    </w:pPr>
    <w:rPr>
      <w:sz w:val="20"/>
      <w:lang w:eastAsia="en-US"/>
    </w:rPr>
  </w:style>
  <w:style w:type="paragraph" w:styleId="Index2">
    <w:name w:val="index 2"/>
    <w:basedOn w:val="Index1"/>
    <w:semiHidden/>
    <w:rsid w:val="0025390A"/>
    <w:pPr>
      <w:spacing w:before="60"/>
      <w:ind w:left="442"/>
    </w:pPr>
  </w:style>
  <w:style w:type="paragraph" w:styleId="Index3">
    <w:name w:val="index 3"/>
    <w:basedOn w:val="Index2"/>
    <w:semiHidden/>
    <w:rsid w:val="0025390A"/>
    <w:pPr>
      <w:ind w:left="660"/>
    </w:pPr>
  </w:style>
  <w:style w:type="paragraph" w:styleId="Index4">
    <w:name w:val="index 4"/>
    <w:basedOn w:val="Index3"/>
    <w:semiHidden/>
    <w:rsid w:val="0025390A"/>
    <w:pPr>
      <w:ind w:left="880"/>
    </w:pPr>
  </w:style>
  <w:style w:type="paragraph" w:styleId="Index5">
    <w:name w:val="index 5"/>
    <w:basedOn w:val="Standard"/>
    <w:next w:val="Standard"/>
    <w:semiHidden/>
    <w:rsid w:val="0025390A"/>
    <w:pPr>
      <w:tabs>
        <w:tab w:val="right" w:leader="dot" w:pos="4743"/>
      </w:tabs>
      <w:spacing w:line="360" w:lineRule="auto"/>
      <w:ind w:left="1100" w:hanging="220"/>
    </w:pPr>
    <w:rPr>
      <w:rFonts w:ascii="Times New Roman" w:hAnsi="Times New Roman"/>
      <w:sz w:val="20"/>
      <w:lang w:eastAsia="en-US"/>
    </w:rPr>
  </w:style>
  <w:style w:type="paragraph" w:styleId="Index6">
    <w:name w:val="index 6"/>
    <w:basedOn w:val="Index5"/>
    <w:next w:val="Standard"/>
    <w:semiHidden/>
    <w:rsid w:val="0025390A"/>
    <w:pPr>
      <w:ind w:left="1320"/>
    </w:pPr>
  </w:style>
  <w:style w:type="paragraph" w:styleId="Index7">
    <w:name w:val="index 7"/>
    <w:basedOn w:val="Standard"/>
    <w:next w:val="Standard"/>
    <w:semiHidden/>
    <w:rsid w:val="0025390A"/>
    <w:pPr>
      <w:tabs>
        <w:tab w:val="right" w:leader="dot" w:pos="4743"/>
      </w:tabs>
      <w:spacing w:line="360" w:lineRule="auto"/>
      <w:ind w:left="1540" w:hanging="220"/>
    </w:pPr>
    <w:rPr>
      <w:rFonts w:ascii="Times New Roman" w:hAnsi="Times New Roman"/>
      <w:sz w:val="20"/>
      <w:lang w:eastAsia="en-US"/>
    </w:rPr>
  </w:style>
  <w:style w:type="paragraph" w:styleId="Index8">
    <w:name w:val="index 8"/>
    <w:basedOn w:val="Standard"/>
    <w:next w:val="Standard"/>
    <w:semiHidden/>
    <w:rsid w:val="0025390A"/>
    <w:pPr>
      <w:tabs>
        <w:tab w:val="right" w:leader="dot" w:pos="4743"/>
      </w:tabs>
      <w:spacing w:line="360" w:lineRule="auto"/>
      <w:ind w:left="1760" w:hanging="220"/>
    </w:pPr>
    <w:rPr>
      <w:rFonts w:ascii="Times New Roman" w:hAnsi="Times New Roman"/>
      <w:sz w:val="20"/>
      <w:lang w:eastAsia="en-US"/>
    </w:rPr>
  </w:style>
  <w:style w:type="paragraph" w:styleId="Index9">
    <w:name w:val="index 9"/>
    <w:basedOn w:val="Standard"/>
    <w:next w:val="Standard"/>
    <w:semiHidden/>
    <w:rsid w:val="0025390A"/>
    <w:pPr>
      <w:tabs>
        <w:tab w:val="right" w:leader="dot" w:pos="4743"/>
      </w:tabs>
      <w:spacing w:line="360" w:lineRule="auto"/>
      <w:ind w:left="1980" w:hanging="220"/>
    </w:pPr>
    <w:rPr>
      <w:rFonts w:ascii="Times New Roman" w:hAnsi="Times New Roman"/>
      <w:sz w:val="20"/>
      <w:lang w:eastAsia="en-US"/>
    </w:rPr>
  </w:style>
  <w:style w:type="paragraph" w:customStyle="1" w:styleId="ListekeinEinzug">
    <w:name w:val="Liste kein Einzug"/>
    <w:basedOn w:val="1EvacText"/>
    <w:next w:val="1EvacText"/>
    <w:rsid w:val="0025390A"/>
    <w:pPr>
      <w:numPr>
        <w:numId w:val="3"/>
      </w:numPr>
    </w:pPr>
  </w:style>
  <w:style w:type="paragraph" w:customStyle="1" w:styleId="BildTabellenbeschriftung">
    <w:name w:val="Bild+Tabellenbeschriftung"/>
    <w:basedOn w:val="1EvacText"/>
    <w:next w:val="1EvacText"/>
    <w:rsid w:val="0025390A"/>
    <w:pPr>
      <w:keepLines/>
      <w:tabs>
        <w:tab w:val="left" w:pos="1418"/>
      </w:tabs>
      <w:spacing w:before="40"/>
    </w:pPr>
    <w:rPr>
      <w:rFonts w:eastAsia="SimSun"/>
      <w:b/>
      <w:bCs/>
      <w:i/>
      <w:sz w:val="20"/>
    </w:rPr>
  </w:style>
  <w:style w:type="paragraph" w:styleId="Abbildungsverzeichnis">
    <w:name w:val="table of figures"/>
    <w:basedOn w:val="1EvacText"/>
    <w:next w:val="1EvacText"/>
    <w:uiPriority w:val="99"/>
    <w:rsid w:val="0025390A"/>
    <w:pPr>
      <w:tabs>
        <w:tab w:val="left" w:pos="1418"/>
        <w:tab w:val="right" w:leader="dot" w:pos="9356"/>
      </w:tabs>
      <w:ind w:left="1418" w:hanging="1418"/>
    </w:pPr>
    <w:rPr>
      <w:rFonts w:eastAsia="SimSun"/>
      <w:lang w:eastAsia="en-US"/>
    </w:rPr>
  </w:style>
  <w:style w:type="paragraph" w:styleId="Indexberschrift">
    <w:name w:val="index heading"/>
    <w:basedOn w:val="1EvacText"/>
    <w:next w:val="Index1"/>
    <w:semiHidden/>
    <w:rsid w:val="0025390A"/>
    <w:pPr>
      <w:spacing w:before="360" w:line="360" w:lineRule="auto"/>
    </w:pPr>
    <w:rPr>
      <w:rFonts w:ascii="Arial Fett" w:hAnsi="Arial Fett"/>
      <w:b/>
      <w:i/>
      <w:sz w:val="20"/>
      <w:lang w:eastAsia="en-US"/>
    </w:rPr>
  </w:style>
  <w:style w:type="paragraph" w:styleId="Kopfzeile">
    <w:name w:val="header"/>
    <w:basedOn w:val="1EvacText"/>
    <w:semiHidden/>
    <w:rsid w:val="0025390A"/>
    <w:pPr>
      <w:tabs>
        <w:tab w:val="left" w:pos="567"/>
      </w:tabs>
      <w:spacing w:before="60" w:after="60"/>
      <w:ind w:left="567" w:hanging="567"/>
    </w:pPr>
    <w:rPr>
      <w:rFonts w:ascii="Arial Fett" w:eastAsia="SimSun" w:hAnsi="Arial Fett"/>
      <w:b/>
    </w:rPr>
  </w:style>
  <w:style w:type="character" w:styleId="Seitenzahl">
    <w:name w:val="page number"/>
    <w:basedOn w:val="Absatz-Standardschriftart"/>
    <w:semiHidden/>
    <w:rsid w:val="0025390A"/>
  </w:style>
  <w:style w:type="paragraph" w:customStyle="1" w:styleId="Tabellenkopf">
    <w:name w:val="Tabellenkopf"/>
    <w:basedOn w:val="1EvacText"/>
    <w:next w:val="1EvacText"/>
    <w:rsid w:val="0025390A"/>
    <w:pPr>
      <w:spacing w:before="40" w:after="40"/>
    </w:pPr>
    <w:rPr>
      <w:rFonts w:ascii="Arial Fett" w:eastAsia="SimSun" w:hAnsi="Arial Fett"/>
      <w:b/>
      <w:lang w:eastAsia="en-US"/>
    </w:rPr>
  </w:style>
  <w:style w:type="paragraph" w:customStyle="1" w:styleId="Tabelleneintrag">
    <w:name w:val="Tabelleneintrag"/>
    <w:basedOn w:val="1EvacText"/>
    <w:next w:val="1EvacText"/>
    <w:rsid w:val="0025390A"/>
    <w:pPr>
      <w:spacing w:before="60" w:after="60"/>
    </w:pPr>
    <w:rPr>
      <w:rFonts w:eastAsia="SimSun"/>
      <w:lang w:eastAsia="en-US"/>
    </w:rPr>
  </w:style>
  <w:style w:type="paragraph" w:styleId="Funotentext">
    <w:name w:val="footnote text"/>
    <w:basedOn w:val="Standard"/>
    <w:semiHidden/>
    <w:rsid w:val="0025390A"/>
    <w:pPr>
      <w:spacing w:before="0"/>
    </w:pPr>
    <w:rPr>
      <w:rFonts w:ascii="Times New Roman" w:hAnsi="Times New Roman"/>
      <w:sz w:val="20"/>
      <w:lang w:eastAsia="en-US"/>
    </w:rPr>
  </w:style>
  <w:style w:type="paragraph" w:customStyle="1" w:styleId="Fuzeile-cover">
    <w:name w:val="Fußzeile-cover"/>
    <w:basedOn w:val="Fuzeile"/>
    <w:rsid w:val="0025390A"/>
    <w:pPr>
      <w:pBdr>
        <w:top w:val="single" w:sz="4" w:space="8" w:color="auto"/>
      </w:pBdr>
      <w:jc w:val="center"/>
    </w:pPr>
    <w:rPr>
      <w:rFonts w:ascii="Garamond" w:hAnsi="Garamond"/>
      <w:b w:val="0"/>
    </w:rPr>
  </w:style>
  <w:style w:type="paragraph" w:customStyle="1" w:styleId="6EvacCover">
    <w:name w:val="6 Evac Cover"/>
    <w:basedOn w:val="Standard"/>
    <w:rsid w:val="0025390A"/>
    <w:pPr>
      <w:widowControl w:val="0"/>
      <w:autoSpaceDE w:val="0"/>
      <w:autoSpaceDN w:val="0"/>
      <w:adjustRightInd w:val="0"/>
      <w:spacing w:before="80" w:after="120"/>
    </w:pPr>
    <w:rPr>
      <w:rFonts w:cs="Arial"/>
      <w:b/>
      <w:bCs/>
      <w:i/>
      <w:iCs/>
      <w:color w:val="211D1E"/>
      <w:sz w:val="52"/>
      <w:szCs w:val="52"/>
    </w:rPr>
  </w:style>
  <w:style w:type="paragraph" w:customStyle="1" w:styleId="Sicherheitshinweise">
    <w:name w:val="Sicherheitshinweise"/>
    <w:basedOn w:val="1EvacText"/>
    <w:next w:val="1EvacText"/>
    <w:rsid w:val="0025390A"/>
    <w:rPr>
      <w:rFonts w:ascii="Arial Fett" w:hAnsi="Arial Fett"/>
      <w:b/>
    </w:rPr>
  </w:style>
  <w:style w:type="paragraph" w:customStyle="1" w:styleId="Hinweise">
    <w:name w:val="Hinweise"/>
    <w:basedOn w:val="1EvacText"/>
    <w:next w:val="1EvacText"/>
    <w:rsid w:val="0025390A"/>
    <w:rPr>
      <w:rFonts w:eastAsia="SimSun"/>
      <w:b/>
      <w:i/>
      <w:sz w:val="20"/>
    </w:rPr>
  </w:style>
  <w:style w:type="paragraph" w:customStyle="1" w:styleId="61EvacCoversmall">
    <w:name w:val="6.1 Evac Cover_small"/>
    <w:basedOn w:val="6EvacCover"/>
    <w:rsid w:val="0025390A"/>
    <w:rPr>
      <w:i w:val="0"/>
      <w:iCs w:val="0"/>
      <w:sz w:val="28"/>
    </w:rPr>
  </w:style>
  <w:style w:type="paragraph" w:customStyle="1" w:styleId="ListeEinzug">
    <w:name w:val="Liste Einzug"/>
    <w:basedOn w:val="ListekeinEinzug"/>
    <w:next w:val="1EvacText"/>
    <w:rsid w:val="0025390A"/>
    <w:pPr>
      <w:numPr>
        <w:numId w:val="1"/>
      </w:numPr>
      <w:ind w:left="782"/>
    </w:pPr>
  </w:style>
  <w:style w:type="paragraph" w:customStyle="1" w:styleId="Querverweis">
    <w:name w:val="Querverweis"/>
    <w:basedOn w:val="1EvacText"/>
    <w:next w:val="1EvacText"/>
    <w:rsid w:val="0025390A"/>
    <w:rPr>
      <w:rFonts w:ascii="Arial Fett" w:hAnsi="Arial Fett"/>
      <w:b/>
    </w:rPr>
  </w:style>
  <w:style w:type="character" w:customStyle="1" w:styleId="FettZeichen">
    <w:name w:val="FettZeichen"/>
    <w:rsid w:val="0025390A"/>
    <w:rPr>
      <w:b/>
      <w:lang w:val="de-DE"/>
    </w:rPr>
  </w:style>
  <w:style w:type="character" w:customStyle="1" w:styleId="KursivZeichen">
    <w:name w:val="KursivZeichen"/>
    <w:rsid w:val="0025390A"/>
    <w:rPr>
      <w:i/>
    </w:rPr>
  </w:style>
  <w:style w:type="character" w:customStyle="1" w:styleId="FettKursivZeichen">
    <w:name w:val="FettKursivZeichen"/>
    <w:rsid w:val="0025390A"/>
    <w:rPr>
      <w:b/>
      <w:i/>
    </w:rPr>
  </w:style>
  <w:style w:type="paragraph" w:customStyle="1" w:styleId="TextBlocksatz">
    <w:name w:val="TextBlocksatz"/>
    <w:basedOn w:val="1EvacText"/>
    <w:next w:val="1EvacText"/>
    <w:rsid w:val="0025390A"/>
    <w:pPr>
      <w:jc w:val="both"/>
    </w:pPr>
  </w:style>
  <w:style w:type="paragraph" w:customStyle="1" w:styleId="TextRechtsbndig">
    <w:name w:val="TextRechtsbündig"/>
    <w:basedOn w:val="1EvacText"/>
    <w:next w:val="1EvacText"/>
    <w:rsid w:val="0025390A"/>
    <w:pPr>
      <w:jc w:val="right"/>
    </w:pPr>
  </w:style>
  <w:style w:type="character" w:customStyle="1" w:styleId="UnterstrZeichen">
    <w:name w:val="UnterstrZeichen"/>
    <w:rsid w:val="0025390A"/>
    <w:rPr>
      <w:u w:val="single"/>
    </w:rPr>
  </w:style>
  <w:style w:type="paragraph" w:customStyle="1" w:styleId="kleineSchrift">
    <w:name w:val="kleineSchrift"/>
    <w:basedOn w:val="1EvacText"/>
    <w:next w:val="1EvacText"/>
    <w:rsid w:val="0025390A"/>
    <w:rPr>
      <w:sz w:val="18"/>
    </w:rPr>
  </w:style>
  <w:style w:type="paragraph" w:customStyle="1" w:styleId="Listenichteingerckt">
    <w:name w:val="Liste nicht eingerückt"/>
    <w:basedOn w:val="1EvacText"/>
    <w:rsid w:val="0025390A"/>
    <w:pPr>
      <w:tabs>
        <w:tab w:val="num" w:pos="397"/>
      </w:tabs>
      <w:ind w:left="397" w:hanging="397"/>
    </w:pPr>
    <w:rPr>
      <w:lang w:val="en-GB"/>
    </w:rPr>
  </w:style>
  <w:style w:type="paragraph" w:customStyle="1" w:styleId="berschrift1KeineNR">
    <w:name w:val="Überschrift1KeineNR"/>
    <w:basedOn w:val="berschrift1"/>
    <w:next w:val="1EvacText"/>
    <w:rsid w:val="0025390A"/>
    <w:rPr>
      <w:lang w:val="en-GB"/>
    </w:rPr>
  </w:style>
  <w:style w:type="character" w:customStyle="1" w:styleId="smallcharacters">
    <w:name w:val="small characters"/>
    <w:rsid w:val="0025390A"/>
    <w:rPr>
      <w:rFonts w:ascii="Arial" w:hAnsi="Arial"/>
      <w:dstrike w:val="0"/>
      <w:sz w:val="18"/>
      <w:vertAlign w:val="baseline"/>
      <w:lang w:val="de-DE"/>
    </w:rPr>
  </w:style>
  <w:style w:type="paragraph" w:customStyle="1" w:styleId="Text-fett17112008">
    <w:name w:val="Text-fett17/11/2008"/>
    <w:basedOn w:val="1EvacText"/>
    <w:rsid w:val="0025390A"/>
    <w:pPr>
      <w:spacing w:before="120"/>
    </w:pPr>
    <w:rPr>
      <w:rFonts w:ascii="Arial Fett" w:eastAsia="SimSun" w:hAnsi="Arial Fett"/>
      <w:b/>
      <w:lang w:val="de-LI"/>
    </w:rPr>
  </w:style>
  <w:style w:type="paragraph" w:customStyle="1" w:styleId="TextFett-Kapitlchen">
    <w:name w:val="TextFett - Kapitälchen"/>
    <w:basedOn w:val="Standard"/>
    <w:rsid w:val="0025390A"/>
    <w:rPr>
      <w:rFonts w:ascii="Arial Fett" w:hAnsi="Arial Fett"/>
      <w:b/>
      <w:smallCaps/>
      <w:lang w:val="en-GB"/>
    </w:rPr>
  </w:style>
  <w:style w:type="paragraph" w:styleId="Verzeichnis4">
    <w:name w:val="toc 4"/>
    <w:basedOn w:val="Verzeichnis3"/>
    <w:next w:val="Standard"/>
    <w:autoRedefine/>
    <w:uiPriority w:val="39"/>
    <w:rsid w:val="0025390A"/>
  </w:style>
  <w:style w:type="paragraph" w:customStyle="1" w:styleId="berschrift2KeineNr">
    <w:name w:val="Überschrift2KeineNr"/>
    <w:basedOn w:val="berschrift2"/>
    <w:next w:val="1EvacText"/>
    <w:rsid w:val="0025390A"/>
  </w:style>
  <w:style w:type="paragraph" w:styleId="Verzeichnis5">
    <w:name w:val="toc 5"/>
    <w:basedOn w:val="Standard"/>
    <w:next w:val="Standard"/>
    <w:autoRedefine/>
    <w:rsid w:val="0025390A"/>
    <w:pPr>
      <w:ind w:left="880"/>
    </w:pPr>
  </w:style>
  <w:style w:type="paragraph" w:styleId="Verzeichnis6">
    <w:name w:val="toc 6"/>
    <w:basedOn w:val="Standard"/>
    <w:next w:val="Standard"/>
    <w:autoRedefine/>
    <w:rsid w:val="0025390A"/>
    <w:pPr>
      <w:ind w:left="1100"/>
    </w:pPr>
  </w:style>
  <w:style w:type="paragraph" w:styleId="Verzeichnis7">
    <w:name w:val="toc 7"/>
    <w:basedOn w:val="Standard"/>
    <w:next w:val="Standard"/>
    <w:autoRedefine/>
    <w:rsid w:val="0025390A"/>
    <w:pPr>
      <w:ind w:left="1320"/>
    </w:pPr>
  </w:style>
  <w:style w:type="paragraph" w:styleId="Verzeichnis8">
    <w:name w:val="toc 8"/>
    <w:basedOn w:val="Standard"/>
    <w:next w:val="Standard"/>
    <w:autoRedefine/>
    <w:rsid w:val="0025390A"/>
    <w:pPr>
      <w:ind w:left="1540"/>
    </w:pPr>
  </w:style>
  <w:style w:type="paragraph" w:styleId="Verzeichnis9">
    <w:name w:val="toc 9"/>
    <w:basedOn w:val="Standard"/>
    <w:next w:val="Standard"/>
    <w:autoRedefine/>
    <w:rsid w:val="0025390A"/>
    <w:pPr>
      <w:ind w:left="1760"/>
    </w:pPr>
  </w:style>
  <w:style w:type="paragraph" w:customStyle="1" w:styleId="Tabelle-bezeichnung">
    <w:name w:val="Tabelle-bezeichnung"/>
    <w:basedOn w:val="1EvacText"/>
    <w:rsid w:val="0025390A"/>
    <w:pPr>
      <w:keepLines/>
      <w:tabs>
        <w:tab w:val="left" w:pos="1418"/>
      </w:tabs>
      <w:spacing w:before="120" w:after="120"/>
    </w:pPr>
    <w:rPr>
      <w:b/>
      <w:bCs/>
      <w:i/>
      <w:sz w:val="20"/>
    </w:rPr>
  </w:style>
  <w:style w:type="paragraph" w:styleId="Beschriftung">
    <w:name w:val="caption"/>
    <w:basedOn w:val="Standard"/>
    <w:next w:val="Standard"/>
    <w:qFormat/>
    <w:rsid w:val="0025390A"/>
    <w:pPr>
      <w:numPr>
        <w:numId w:val="32"/>
      </w:numPr>
      <w:spacing w:before="0"/>
    </w:pPr>
    <w:rPr>
      <w:bCs/>
      <w:sz w:val="20"/>
    </w:rPr>
  </w:style>
  <w:style w:type="paragraph" w:customStyle="1" w:styleId="Tabelle">
    <w:name w:val="Tabelle"/>
    <w:basedOn w:val="Standard"/>
    <w:next w:val="Standard"/>
    <w:rsid w:val="0025390A"/>
    <w:pPr>
      <w:spacing w:before="60" w:after="60"/>
      <w:jc w:val="both"/>
    </w:pPr>
    <w:rPr>
      <w:rFonts w:eastAsia="SimSun"/>
      <w:lang w:val="en-GB" w:eastAsia="en-US"/>
    </w:rPr>
  </w:style>
  <w:style w:type="paragraph" w:customStyle="1" w:styleId="StepsIntroduction1">
    <w:name w:val="Steps Introduction 1"/>
    <w:basedOn w:val="1EvacText"/>
    <w:next w:val="Standard"/>
    <w:rsid w:val="0025390A"/>
    <w:pPr>
      <w:keepNext/>
      <w:keepLines/>
      <w:spacing w:before="240"/>
    </w:pPr>
    <w:rPr>
      <w:rFonts w:cs="Arial"/>
      <w:b/>
    </w:rPr>
  </w:style>
  <w:style w:type="paragraph" w:customStyle="1" w:styleId="41">
    <w:name w:val="4.1"/>
    <w:basedOn w:val="1CHEvacText"/>
    <w:rsid w:val="0025390A"/>
  </w:style>
  <w:style w:type="paragraph" w:customStyle="1" w:styleId="Fuzeile-1Seite">
    <w:name w:val="Fußzeile-1.Seite"/>
    <w:basedOn w:val="1EvacText"/>
    <w:rsid w:val="0025390A"/>
    <w:rPr>
      <w:sz w:val="14"/>
      <w:lang w:val="en-GB"/>
    </w:rPr>
  </w:style>
  <w:style w:type="paragraph" w:customStyle="1" w:styleId="6CHEvacCover">
    <w:name w:val="6 CH Evac Cover"/>
    <w:basedOn w:val="6EvacCover"/>
    <w:rsid w:val="0025390A"/>
    <w:rPr>
      <w:rFonts w:ascii="Arial Fett" w:eastAsia="SimSun" w:hAnsi="Arial Fett"/>
      <w:lang w:val="en-GB"/>
    </w:rPr>
  </w:style>
  <w:style w:type="paragraph" w:customStyle="1" w:styleId="61CHEvacCoversmall">
    <w:name w:val="6.1 CH Evac Cover_small"/>
    <w:basedOn w:val="61EvacCoversmall"/>
    <w:rsid w:val="0025390A"/>
    <w:rPr>
      <w:rFonts w:ascii="SimSun" w:eastAsia="SimSun" w:hAnsi="SimSun"/>
      <w:i/>
      <w:iCs/>
      <w:lang w:val="en-GB"/>
    </w:rPr>
  </w:style>
  <w:style w:type="paragraph" w:customStyle="1" w:styleId="11EvacBlocksatz">
    <w:name w:val="1.1 Evac Blocksatz"/>
    <w:basedOn w:val="1EvacText"/>
    <w:rsid w:val="0025390A"/>
    <w:pPr>
      <w:jc w:val="both"/>
    </w:pPr>
  </w:style>
  <w:style w:type="paragraph" w:customStyle="1" w:styleId="11USEvacjustified">
    <w:name w:val="1.1 US Evac justified"/>
    <w:basedOn w:val="11EvacBlocksatz"/>
    <w:rsid w:val="0025390A"/>
  </w:style>
  <w:style w:type="paragraph" w:customStyle="1" w:styleId="11CHEvacjustified">
    <w:name w:val="1.1 CH Evac justified"/>
    <w:basedOn w:val="11EvacBlocksatz"/>
    <w:rsid w:val="0025390A"/>
    <w:rPr>
      <w:rFonts w:ascii="SimSun" w:eastAsia="SimSun" w:hAnsi="SimSun"/>
    </w:rPr>
  </w:style>
  <w:style w:type="paragraph" w:customStyle="1" w:styleId="1CHEvacText">
    <w:name w:val="1 CH Evac Text"/>
    <w:basedOn w:val="1EvacText"/>
    <w:link w:val="1CHEvacTextZchn"/>
    <w:rsid w:val="0025390A"/>
    <w:rPr>
      <w:rFonts w:eastAsia="SimSun"/>
      <w:lang w:val="en-GB"/>
    </w:rPr>
  </w:style>
  <w:style w:type="paragraph" w:customStyle="1" w:styleId="1USEvacText">
    <w:name w:val="1 US Evac Text"/>
    <w:basedOn w:val="1EvacText"/>
    <w:rsid w:val="0025390A"/>
  </w:style>
  <w:style w:type="paragraph" w:customStyle="1" w:styleId="12Evaczentriert">
    <w:name w:val="1.2 Evac zentriert"/>
    <w:basedOn w:val="1EvacText"/>
    <w:rsid w:val="0025390A"/>
    <w:pPr>
      <w:jc w:val="center"/>
    </w:pPr>
  </w:style>
  <w:style w:type="paragraph" w:customStyle="1" w:styleId="12CHEvaccentered">
    <w:name w:val="1.2 CH Evac centered"/>
    <w:basedOn w:val="12Evaczentriert"/>
    <w:rsid w:val="0025390A"/>
    <w:rPr>
      <w:rFonts w:ascii="SimSun" w:eastAsia="SimSun" w:hAnsi="SimSun"/>
    </w:rPr>
  </w:style>
  <w:style w:type="paragraph" w:customStyle="1" w:styleId="12USEvaccentered">
    <w:name w:val="1.2 US Evac centered"/>
    <w:basedOn w:val="12Evaczentriert"/>
    <w:rsid w:val="0025390A"/>
  </w:style>
  <w:style w:type="paragraph" w:customStyle="1" w:styleId="13Evacrechtsbndig">
    <w:name w:val="1.3 Evac rechtsbündig"/>
    <w:basedOn w:val="1EvacText"/>
    <w:rsid w:val="0025390A"/>
    <w:pPr>
      <w:jc w:val="right"/>
    </w:pPr>
    <w:rPr>
      <w:lang w:val="en-GB"/>
    </w:rPr>
  </w:style>
  <w:style w:type="paragraph" w:customStyle="1" w:styleId="13CHEvacright-aligned">
    <w:name w:val="1.3 CH Evac right-aligned"/>
    <w:basedOn w:val="13Evacrechtsbndig"/>
    <w:rsid w:val="0025390A"/>
    <w:rPr>
      <w:rFonts w:ascii="SimSun" w:eastAsia="SimSun" w:hAnsi="SimSun"/>
    </w:rPr>
  </w:style>
  <w:style w:type="paragraph" w:customStyle="1" w:styleId="13USEvacright-aligned">
    <w:name w:val="1.3 US Evac right-aligned"/>
    <w:basedOn w:val="13Evacrechtsbndig"/>
    <w:rsid w:val="0025390A"/>
    <w:rPr>
      <w:lang w:val="en-US"/>
    </w:rPr>
  </w:style>
  <w:style w:type="paragraph" w:customStyle="1" w:styleId="14Evackleingedruckt">
    <w:name w:val="1.4 Evac kleingedruckt"/>
    <w:basedOn w:val="1EvacText"/>
    <w:rsid w:val="0025390A"/>
    <w:rPr>
      <w:sz w:val="16"/>
    </w:rPr>
  </w:style>
  <w:style w:type="paragraph" w:customStyle="1" w:styleId="14CHEvacsmallprint">
    <w:name w:val="1.4 CH Evac small print"/>
    <w:basedOn w:val="14Evackleingedruckt"/>
    <w:rsid w:val="0025390A"/>
    <w:rPr>
      <w:rFonts w:ascii="SimSun" w:eastAsia="SimSun" w:hAnsi="SimSun"/>
    </w:rPr>
  </w:style>
  <w:style w:type="paragraph" w:customStyle="1" w:styleId="14USEvacsmallprint">
    <w:name w:val="1.4 US Evac small print"/>
    <w:basedOn w:val="14Evackleingedruckt"/>
    <w:rsid w:val="0025390A"/>
  </w:style>
  <w:style w:type="paragraph" w:customStyle="1" w:styleId="2Evacberschrift1">
    <w:name w:val="2 Evac Überschrift 1"/>
    <w:basedOn w:val="berschrift1"/>
    <w:next w:val="1EvacText"/>
    <w:rsid w:val="0025390A"/>
    <w:pPr>
      <w:numPr>
        <w:numId w:val="5"/>
      </w:numPr>
    </w:pPr>
    <w:rPr>
      <w:lang w:val="en-GB"/>
    </w:rPr>
  </w:style>
  <w:style w:type="paragraph" w:customStyle="1" w:styleId="2USEvacHeader1">
    <w:name w:val="2. US Evac Header 1"/>
    <w:basedOn w:val="2Evacberschrift1"/>
    <w:rsid w:val="0025390A"/>
    <w:pPr>
      <w:numPr>
        <w:numId w:val="0"/>
      </w:numPr>
    </w:pPr>
    <w:rPr>
      <w:rFonts w:ascii="SimSun" w:eastAsia="SimSun" w:hAnsi="SimSun"/>
    </w:rPr>
  </w:style>
  <w:style w:type="paragraph" w:customStyle="1" w:styleId="4CHEvacHeading1">
    <w:name w:val="4 CH Evac Heading1"/>
    <w:basedOn w:val="berschrift1"/>
    <w:next w:val="1CHEvacText"/>
    <w:link w:val="4CHEvacHeading1Zchn"/>
    <w:rsid w:val="0025390A"/>
    <w:pPr>
      <w:numPr>
        <w:numId w:val="8"/>
      </w:numPr>
      <w:tabs>
        <w:tab w:val="clear" w:pos="737"/>
        <w:tab w:val="left" w:pos="907"/>
      </w:tabs>
    </w:pPr>
    <w:rPr>
      <w:rFonts w:eastAsia="SimSun"/>
      <w:lang w:val="en-GB"/>
    </w:rPr>
  </w:style>
  <w:style w:type="paragraph" w:customStyle="1" w:styleId="SIMSUNHeading2">
    <w:name w:val="SIMSUNHeading2"/>
    <w:basedOn w:val="Standard"/>
    <w:rsid w:val="0025390A"/>
    <w:pPr>
      <w:numPr>
        <w:ilvl w:val="1"/>
        <w:numId w:val="6"/>
      </w:numPr>
    </w:pPr>
  </w:style>
  <w:style w:type="paragraph" w:customStyle="1" w:styleId="SimSunHeading3">
    <w:name w:val="SimSunHeading3"/>
    <w:basedOn w:val="Standard"/>
    <w:rsid w:val="0025390A"/>
    <w:pPr>
      <w:numPr>
        <w:ilvl w:val="2"/>
        <w:numId w:val="6"/>
      </w:numPr>
    </w:pPr>
  </w:style>
  <w:style w:type="paragraph" w:customStyle="1" w:styleId="SIMSUNHeading4">
    <w:name w:val="SIMSUNHeading4"/>
    <w:basedOn w:val="Standard"/>
    <w:rsid w:val="0025390A"/>
    <w:pPr>
      <w:numPr>
        <w:ilvl w:val="3"/>
        <w:numId w:val="6"/>
      </w:numPr>
    </w:pPr>
  </w:style>
  <w:style w:type="paragraph" w:customStyle="1" w:styleId="SIMSUNHeading5">
    <w:name w:val="SIMSUNHeading5"/>
    <w:basedOn w:val="Standard"/>
    <w:rsid w:val="0025390A"/>
    <w:pPr>
      <w:numPr>
        <w:ilvl w:val="4"/>
        <w:numId w:val="6"/>
      </w:numPr>
    </w:pPr>
  </w:style>
  <w:style w:type="paragraph" w:customStyle="1" w:styleId="41CHEvacHeading2">
    <w:name w:val="4.1 CH Evac Heading 2"/>
    <w:basedOn w:val="berschrift2"/>
    <w:next w:val="1CHEvacText"/>
    <w:link w:val="41CHEvacHeading2Zchn"/>
    <w:rsid w:val="0025390A"/>
    <w:pPr>
      <w:numPr>
        <w:ilvl w:val="1"/>
        <w:numId w:val="8"/>
      </w:numPr>
      <w:tabs>
        <w:tab w:val="clear" w:pos="737"/>
        <w:tab w:val="left" w:pos="907"/>
      </w:tabs>
    </w:pPr>
    <w:rPr>
      <w:rFonts w:ascii="Arial" w:hAnsi="Arial"/>
      <w:lang w:val="en-GB"/>
    </w:rPr>
  </w:style>
  <w:style w:type="paragraph" w:customStyle="1" w:styleId="7CHEvacHintsANSI">
    <w:name w:val="7 CH Evac Hints ANSI"/>
    <w:basedOn w:val="Tabelleneintrag"/>
    <w:rsid w:val="0025390A"/>
    <w:pPr>
      <w:jc w:val="center"/>
    </w:pPr>
    <w:rPr>
      <w:rFonts w:ascii="Arial Fett" w:hAnsi="Arial Fett"/>
      <w:b/>
      <w:caps/>
      <w:color w:val="FFFFFF"/>
      <w:sz w:val="56"/>
    </w:rPr>
  </w:style>
  <w:style w:type="paragraph" w:customStyle="1" w:styleId="31EvacTabellenkopf">
    <w:name w:val="3.1 Evac Tabellenkopf"/>
    <w:basedOn w:val="1EvacText"/>
    <w:next w:val="1EvacText"/>
    <w:rsid w:val="0025390A"/>
    <w:pPr>
      <w:spacing w:before="40" w:after="40"/>
    </w:pPr>
    <w:rPr>
      <w:rFonts w:ascii="Arial Fett" w:hAnsi="Arial Fett"/>
      <w:b/>
      <w:lang w:eastAsia="en-US"/>
    </w:rPr>
  </w:style>
  <w:style w:type="paragraph" w:customStyle="1" w:styleId="Callout">
    <w:name w:val="Callout"/>
    <w:basedOn w:val="Standard"/>
    <w:rsid w:val="0025390A"/>
    <w:pPr>
      <w:spacing w:before="60"/>
      <w:jc w:val="center"/>
    </w:pPr>
    <w:rPr>
      <w:rFonts w:ascii="Arial Fett" w:eastAsia="SimSun" w:hAnsi="Arial Fett"/>
      <w:b/>
      <w:bCs/>
      <w:color w:val="FFFFFF"/>
      <w:sz w:val="24"/>
    </w:rPr>
  </w:style>
  <w:style w:type="paragraph" w:customStyle="1" w:styleId="42CHEvacHeading3">
    <w:name w:val="4.2 CH Evac Heading3"/>
    <w:basedOn w:val="41CHEvacHeading2"/>
    <w:next w:val="1CHEvacText"/>
    <w:rsid w:val="0025390A"/>
    <w:pPr>
      <w:numPr>
        <w:ilvl w:val="2"/>
      </w:numPr>
      <w:tabs>
        <w:tab w:val="clear" w:pos="737"/>
      </w:tabs>
      <w:outlineLvl w:val="2"/>
    </w:pPr>
  </w:style>
  <w:style w:type="paragraph" w:customStyle="1" w:styleId="3EvacTabelle">
    <w:name w:val="3 Evac Tabelle"/>
    <w:basedOn w:val="1EvacText"/>
    <w:next w:val="1EvacText"/>
    <w:rsid w:val="0025390A"/>
    <w:pPr>
      <w:spacing w:before="60" w:after="60"/>
    </w:pPr>
    <w:rPr>
      <w:lang w:eastAsia="en-US"/>
    </w:rPr>
  </w:style>
  <w:style w:type="paragraph" w:customStyle="1" w:styleId="21Evacberschrift2">
    <w:name w:val="2.1 Evac Überschrift 2"/>
    <w:basedOn w:val="berschrift2"/>
    <w:rsid w:val="0025390A"/>
    <w:pPr>
      <w:tabs>
        <w:tab w:val="num" w:pos="1440"/>
      </w:tabs>
      <w:ind w:left="1440" w:hanging="360"/>
    </w:pPr>
    <w:rPr>
      <w:rFonts w:ascii="Arial Fett" w:eastAsia="Times New Roman" w:hAnsi="Arial Fett"/>
      <w:lang w:val="en-GB"/>
    </w:rPr>
  </w:style>
  <w:style w:type="paragraph" w:customStyle="1" w:styleId="31CHEvacTableheader">
    <w:name w:val="3.1 CH Evac Table header"/>
    <w:basedOn w:val="31EvacTabellenkopf"/>
    <w:rsid w:val="0025390A"/>
    <w:pPr>
      <w:jc w:val="center"/>
    </w:pPr>
    <w:rPr>
      <w:rFonts w:eastAsia="SimSun"/>
      <w:lang w:val="en-GB"/>
    </w:rPr>
  </w:style>
  <w:style w:type="paragraph" w:customStyle="1" w:styleId="3CHEvacTable">
    <w:name w:val="3 CH Evac Table"/>
    <w:basedOn w:val="3EvacTabelle"/>
    <w:rsid w:val="0025390A"/>
    <w:rPr>
      <w:rFonts w:eastAsia="SimSun"/>
      <w:lang w:val="it-IT"/>
    </w:rPr>
  </w:style>
  <w:style w:type="paragraph" w:customStyle="1" w:styleId="Text">
    <w:name w:val="Text"/>
    <w:basedOn w:val="Standard"/>
    <w:rsid w:val="0025390A"/>
    <w:pPr>
      <w:spacing w:before="0"/>
    </w:pPr>
  </w:style>
  <w:style w:type="paragraph" w:customStyle="1" w:styleId="2CHEvacHeader1">
    <w:name w:val="2 CH Evac Header 1"/>
    <w:basedOn w:val="berschrift1"/>
    <w:next w:val="1EvacText"/>
    <w:rsid w:val="0025390A"/>
    <w:pPr>
      <w:pageBreakBefore w:val="0"/>
      <w:tabs>
        <w:tab w:val="num" w:pos="737"/>
      </w:tabs>
      <w:ind w:left="737" w:hanging="737"/>
    </w:pPr>
    <w:rPr>
      <w:rFonts w:ascii="SimSun" w:eastAsia="SimSun" w:hAnsi="SimSun"/>
      <w:lang w:val="en-GB"/>
    </w:rPr>
  </w:style>
  <w:style w:type="paragraph" w:customStyle="1" w:styleId="43CHEvacHeading4">
    <w:name w:val="4.3 CH Evac Heading4"/>
    <w:basedOn w:val="42CHEvacHeading3"/>
    <w:next w:val="1CHEvacText"/>
    <w:rsid w:val="0025390A"/>
    <w:pPr>
      <w:numPr>
        <w:ilvl w:val="3"/>
      </w:numPr>
      <w:tabs>
        <w:tab w:val="clear" w:pos="907"/>
        <w:tab w:val="clear" w:pos="1080"/>
        <w:tab w:val="left" w:pos="1134"/>
      </w:tabs>
      <w:outlineLvl w:val="3"/>
    </w:pPr>
    <w:rPr>
      <w:rFonts w:cs="Arial"/>
      <w:lang w:val="en-US"/>
    </w:rPr>
  </w:style>
  <w:style w:type="paragraph" w:customStyle="1" w:styleId="21CHEvacHeading2">
    <w:name w:val="2.1 CH Evac Heading 2"/>
    <w:basedOn w:val="21Evacberschrift2"/>
    <w:next w:val="1EvacText"/>
    <w:rsid w:val="0025390A"/>
    <w:pPr>
      <w:tabs>
        <w:tab w:val="clear" w:pos="1440"/>
        <w:tab w:val="num" w:pos="737"/>
      </w:tabs>
      <w:ind w:left="737" w:hanging="737"/>
    </w:pPr>
    <w:rPr>
      <w:rFonts w:ascii="SimSun" w:eastAsia="SimSun" w:hAnsi="SimSun"/>
    </w:rPr>
  </w:style>
  <w:style w:type="paragraph" w:customStyle="1" w:styleId="22Evacberschrift3">
    <w:name w:val="2.2 Evac Überschrift 3"/>
    <w:basedOn w:val="berschrift3"/>
    <w:rsid w:val="0025390A"/>
    <w:pPr>
      <w:numPr>
        <w:numId w:val="10"/>
      </w:numPr>
    </w:pPr>
  </w:style>
  <w:style w:type="paragraph" w:customStyle="1" w:styleId="22CHEvacHeading3">
    <w:name w:val="2.2 CH Evac Heading 3"/>
    <w:basedOn w:val="berschrift3"/>
    <w:rsid w:val="0025390A"/>
    <w:pPr>
      <w:numPr>
        <w:numId w:val="9"/>
      </w:numPr>
    </w:pPr>
    <w:rPr>
      <w:rFonts w:ascii="SimSun" w:hAnsi="SimSun"/>
    </w:rPr>
  </w:style>
  <w:style w:type="paragraph" w:customStyle="1" w:styleId="23Evacberschrift4">
    <w:name w:val="2.3 Evac Überschrift 4"/>
    <w:basedOn w:val="berschrift4"/>
    <w:rsid w:val="0025390A"/>
    <w:pPr>
      <w:numPr>
        <w:numId w:val="10"/>
      </w:numPr>
    </w:pPr>
    <w:rPr>
      <w:lang w:val="en-GB"/>
    </w:rPr>
  </w:style>
  <w:style w:type="paragraph" w:customStyle="1" w:styleId="23CHEvacHeading4">
    <w:name w:val="2.3 CH Evac Heading 4"/>
    <w:basedOn w:val="23Evacberschrift4"/>
    <w:next w:val="1EvacText"/>
    <w:rsid w:val="0025390A"/>
    <w:pPr>
      <w:numPr>
        <w:numId w:val="9"/>
      </w:numPr>
    </w:pPr>
    <w:rPr>
      <w:rFonts w:ascii="SimSun" w:hAnsi="SimSun"/>
    </w:rPr>
  </w:style>
  <w:style w:type="paragraph" w:customStyle="1" w:styleId="Hinweisimkasten">
    <w:name w:val="Hinweis im kasten"/>
    <w:basedOn w:val="Text"/>
    <w:rsid w:val="0025390A"/>
    <w:pPr>
      <w:spacing w:before="120"/>
      <w:jc w:val="center"/>
    </w:pPr>
    <w:rPr>
      <w:rFonts w:ascii="Arial Fett" w:hAnsi="Arial Fett"/>
      <w:b/>
      <w:i/>
      <w:color w:val="FFFFFF"/>
      <w:sz w:val="44"/>
    </w:rPr>
  </w:style>
  <w:style w:type="paragraph" w:customStyle="1" w:styleId="Manahmen">
    <w:name w:val="Maßnahmen"/>
    <w:basedOn w:val="Hinweise"/>
    <w:rsid w:val="0025390A"/>
    <w:pPr>
      <w:numPr>
        <w:numId w:val="11"/>
      </w:numPr>
      <w:spacing w:before="120"/>
    </w:pPr>
    <w:rPr>
      <w:i w:val="0"/>
      <w:iCs/>
    </w:rPr>
  </w:style>
  <w:style w:type="paragraph" w:customStyle="1" w:styleId="CallOut-Positionsnr">
    <w:name w:val="CallOut-Positionsnr"/>
    <w:rsid w:val="0025390A"/>
    <w:pPr>
      <w:jc w:val="center"/>
    </w:pPr>
    <w:rPr>
      <w:rFonts w:ascii="Arial Fett" w:hAnsi="Arial Fett"/>
      <w:b/>
      <w:bCs/>
      <w:color w:val="FFFFFF"/>
      <w:sz w:val="24"/>
    </w:rPr>
  </w:style>
  <w:style w:type="paragraph" w:customStyle="1" w:styleId="71CHEvacHintsANSIBlack">
    <w:name w:val="7.1 CH Evac Hints ANSI Black"/>
    <w:basedOn w:val="7CHEvacHintsANSI"/>
    <w:rsid w:val="0025390A"/>
    <w:rPr>
      <w:color w:val="auto"/>
    </w:rPr>
  </w:style>
  <w:style w:type="paragraph" w:customStyle="1" w:styleId="3EVACTabelle11pt-1pt-Abstand">
    <w:name w:val="3 EVAC Tabelle 11pt-1pt-Abstand"/>
    <w:basedOn w:val="3EvacTabelle"/>
    <w:rsid w:val="0025390A"/>
    <w:pPr>
      <w:spacing w:before="20" w:after="20"/>
    </w:pPr>
  </w:style>
  <w:style w:type="character" w:customStyle="1" w:styleId="Arial-fett-kursiv-im-text">
    <w:name w:val="Arial-fett-kursiv-im-text"/>
    <w:autoRedefine/>
    <w:rsid w:val="0025390A"/>
    <w:rPr>
      <w:rFonts w:ascii="Arial Fett" w:hAnsi="Arial Fett" w:cs="Arial"/>
      <w:b/>
      <w:i/>
      <w:sz w:val="22"/>
      <w:lang w:val="en-US"/>
    </w:rPr>
  </w:style>
  <w:style w:type="paragraph" w:customStyle="1" w:styleId="HT-Anzeige">
    <w:name w:val="HT-Anzeige"/>
    <w:basedOn w:val="Standard"/>
    <w:rsid w:val="0025390A"/>
    <w:pPr>
      <w:spacing w:after="120"/>
    </w:pPr>
    <w:rPr>
      <w:rFonts w:cs="Arial"/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390A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390A"/>
    <w:rPr>
      <w:rFonts w:ascii="Tahoma" w:hAnsi="Tahoma" w:cs="Tahoma"/>
      <w:sz w:val="16"/>
      <w:szCs w:val="16"/>
      <w:lang w:val="en-US"/>
    </w:rPr>
  </w:style>
  <w:style w:type="paragraph" w:customStyle="1" w:styleId="TableListbulleted">
    <w:name w:val="Table List bulleted"/>
    <w:basedOn w:val="Standard"/>
    <w:rsid w:val="0025390A"/>
    <w:pPr>
      <w:numPr>
        <w:numId w:val="12"/>
      </w:numPr>
      <w:spacing w:before="60" w:after="60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2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5390A"/>
    <w:rPr>
      <w:rFonts w:ascii="Courier New" w:hAnsi="Courier New" w:cs="Courier New"/>
    </w:rPr>
  </w:style>
  <w:style w:type="paragraph" w:customStyle="1" w:styleId="Cover">
    <w:name w:val="Cover"/>
    <w:basedOn w:val="Standard"/>
    <w:rsid w:val="0025390A"/>
    <w:pPr>
      <w:widowControl w:val="0"/>
      <w:autoSpaceDE w:val="0"/>
      <w:autoSpaceDN w:val="0"/>
      <w:adjustRightInd w:val="0"/>
      <w:spacing w:before="80" w:after="120"/>
    </w:pPr>
    <w:rPr>
      <w:rFonts w:cs="Arial"/>
      <w:b/>
      <w:bCs/>
      <w:i/>
      <w:iCs/>
      <w:color w:val="211D1E"/>
      <w:sz w:val="52"/>
      <w:szCs w:val="52"/>
      <w:lang w:val="de-DE"/>
    </w:rPr>
  </w:style>
  <w:style w:type="character" w:customStyle="1" w:styleId="Text-fett-kursiv17112008">
    <w:name w:val="Text-fett-kursiv17/11/2008"/>
    <w:rsid w:val="0025390A"/>
    <w:rPr>
      <w:rFonts w:ascii="Arial Fett" w:hAnsi="Arial Fett"/>
      <w:b/>
      <w:i/>
      <w:sz w:val="22"/>
      <w:lang w:val="en-US"/>
    </w:rPr>
  </w:style>
  <w:style w:type="table" w:styleId="Tabellenraster">
    <w:name w:val="Table Grid"/>
    <w:basedOn w:val="NormaleTabelle"/>
    <w:uiPriority w:val="39"/>
    <w:rsid w:val="0025390A"/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ieddepage">
    <w:name w:val="Titre pied de page"/>
    <w:basedOn w:val="Standard"/>
    <w:rsid w:val="0025390A"/>
    <w:pPr>
      <w:framePr w:wrap="around" w:vAnchor="page" w:hAnchor="page" w:x="1135" w:yAlign="bottom"/>
      <w:spacing w:before="0" w:line="170" w:lineRule="atLeast"/>
    </w:pPr>
    <w:rPr>
      <w:rFonts w:eastAsia="Arial"/>
      <w:b/>
      <w:color w:val="525668"/>
      <w:sz w:val="16"/>
      <w:lang w:val="fr-FR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5390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5390A"/>
    <w:rPr>
      <w:sz w:val="20"/>
      <w:lang w:val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5390A"/>
    <w:rPr>
      <w:rFonts w:ascii="Arial" w:hAnsi="Arial"/>
    </w:rPr>
  </w:style>
  <w:style w:type="paragraph" w:customStyle="1" w:styleId="Coversmall">
    <w:name w:val="Cover_small"/>
    <w:basedOn w:val="Cover"/>
    <w:rsid w:val="008A4477"/>
    <w:rPr>
      <w:i w:val="0"/>
      <w:iCs w:val="0"/>
      <w:sz w:val="28"/>
    </w:rPr>
  </w:style>
  <w:style w:type="paragraph" w:styleId="Textkrper">
    <w:name w:val="Body Text"/>
    <w:basedOn w:val="Standard"/>
    <w:link w:val="TextkrperZchn"/>
    <w:autoRedefine/>
    <w:semiHidden/>
    <w:rsid w:val="008A4477"/>
    <w:pPr>
      <w:widowControl w:val="0"/>
      <w:suppressAutoHyphens/>
      <w:spacing w:before="240" w:line="276" w:lineRule="auto"/>
    </w:pPr>
    <w:rPr>
      <w:rFonts w:eastAsia="SimSun" w:cs="Arial"/>
      <w:szCs w:val="22"/>
      <w:lang w:val="en-GB" w:eastAsia="en-US"/>
    </w:rPr>
  </w:style>
  <w:style w:type="character" w:customStyle="1" w:styleId="TextkrperZchn">
    <w:name w:val="Textkörper Zchn"/>
    <w:basedOn w:val="Absatz-Standardschriftart"/>
    <w:link w:val="Textkrper"/>
    <w:semiHidden/>
    <w:rsid w:val="008A4477"/>
    <w:rPr>
      <w:rFonts w:ascii="Arial" w:eastAsia="SimSun" w:hAnsi="Arial" w:cs="Arial"/>
      <w:sz w:val="22"/>
      <w:szCs w:val="22"/>
      <w:lang w:val="en-GB" w:eastAsia="en-US"/>
    </w:rPr>
  </w:style>
  <w:style w:type="paragraph" w:customStyle="1" w:styleId="Default">
    <w:name w:val="Default"/>
    <w:rsid w:val="00DD60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jlqj4b">
    <w:name w:val="jlqj4b"/>
    <w:basedOn w:val="Absatz-Standardschriftart"/>
    <w:rsid w:val="00072E10"/>
  </w:style>
  <w:style w:type="paragraph" w:customStyle="1" w:styleId="Abschnittberschrift">
    <w:name w:val="Abschnittüberschrift"/>
    <w:basedOn w:val="Standard"/>
    <w:autoRedefine/>
    <w:rsid w:val="0099743C"/>
    <w:pPr>
      <w:spacing w:before="60" w:after="60" w:line="276" w:lineRule="auto"/>
    </w:pPr>
    <w:rPr>
      <w:rFonts w:asciiTheme="minorHAnsi" w:eastAsiaTheme="minorHAnsi" w:hAnsiTheme="minorHAnsi" w:cs="Arial"/>
      <w:b/>
      <w:sz w:val="28"/>
      <w:szCs w:val="22"/>
      <w:lang w:eastAsia="en-US"/>
    </w:rPr>
  </w:style>
  <w:style w:type="paragraph" w:styleId="Listennummer">
    <w:name w:val="List Number"/>
    <w:basedOn w:val="Standard"/>
    <w:semiHidden/>
    <w:rsid w:val="0099743C"/>
    <w:pPr>
      <w:numPr>
        <w:numId w:val="15"/>
      </w:numPr>
      <w:spacing w:before="0" w:after="200" w:line="276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99743C"/>
    <w:pPr>
      <w:ind w:left="720"/>
      <w:contextualSpacing/>
    </w:pPr>
    <w:rPr>
      <w:rFonts w:eastAsiaTheme="minorHAnsi" w:cstheme="minorBidi"/>
      <w:szCs w:val="22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99743C"/>
    <w:rPr>
      <w:color w:val="808080"/>
    </w:rPr>
  </w:style>
  <w:style w:type="character" w:customStyle="1" w:styleId="berschrift1Zchn">
    <w:name w:val="Überschrift 1 Zchn"/>
    <w:aliases w:val="Heading 1 Zchn,Pääostikko Zchn,Heading 1a Zchn,Major Division Zchn,boo Zchn,Major Divisions Zchn"/>
    <w:basedOn w:val="Absatz-Standardschriftart"/>
    <w:link w:val="berschrift1"/>
    <w:rsid w:val="0099743C"/>
    <w:rPr>
      <w:rFonts w:ascii="Arial" w:hAnsi="Arial" w:cs="Arial"/>
      <w:b/>
      <w:caps/>
      <w:sz w:val="28"/>
      <w:lang w:val="en-US"/>
    </w:rPr>
  </w:style>
  <w:style w:type="character" w:customStyle="1" w:styleId="berschrift2Zchn">
    <w:name w:val="Überschrift 2 Zchn"/>
    <w:aliases w:val="4.1 CH Evac Heading2 Zchn,Heading 2 Zchn,Alaots.1 Zchn,norm. Zchn,head:2# Zchn,2 headline Zchn,h Zchn,headline Zchn,S&amp;R2 Zchn,ERMH2 Zchn,Head 2 Zchn,标题 1.1 Zchn,Head 21 Zchn,head:2#1 Zchn,TOC Zchn,Head 22 Zchn,head:2#2 Zchn,H2 Zchn"/>
    <w:link w:val="berschrift2"/>
    <w:rsid w:val="0099743C"/>
    <w:rPr>
      <w:rFonts w:ascii="SimSun" w:eastAsia="SimSun" w:hAnsi="SimSun"/>
      <w:b/>
      <w:sz w:val="28"/>
      <w:lang w:val="en-US"/>
    </w:rPr>
  </w:style>
  <w:style w:type="character" w:customStyle="1" w:styleId="berschrift3Zchn">
    <w:name w:val="Überschrift 3 Zchn"/>
    <w:aliases w:val="Heading 3 Zchn,Alaots.2 Zchn,Bold Zchn,3 bullet Zchn,b Zchn,2 Zchn,head:3# Zchn,Head 3 Zchn,Head 31 Zchn,head:3#1 Zchn,Head 32 Zchn,head:3#2 Zchn,Head 311 Zchn,head:3#11 Zchn,Head 33 Zchn,head:3#3 Zchn,Head 312 Zchn,head:3#12 Zchn"/>
    <w:basedOn w:val="Absatz-Standardschriftart"/>
    <w:link w:val="berschrift3"/>
    <w:rsid w:val="0099743C"/>
    <w:rPr>
      <w:rFonts w:ascii="Arial" w:eastAsia="SimSun" w:hAnsi="Arial" w:cs="Arial"/>
      <w:b/>
      <w:sz w:val="28"/>
      <w:lang w:val="en-US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rsid w:val="0099743C"/>
    <w:rPr>
      <w:rFonts w:ascii="Arial" w:eastAsia="SimSun" w:hAnsi="Arial" w:cs="Arial"/>
      <w:b/>
      <w:sz w:val="28"/>
      <w:lang w:val="en-US"/>
    </w:rPr>
  </w:style>
  <w:style w:type="character" w:customStyle="1" w:styleId="berschrift5Zchn">
    <w:name w:val="Überschrift 5 Zchn"/>
    <w:aliases w:val="Ooh Zchn,5 sub-bullet Zchn,sb Zchn,4 Zchn,head:5# Zchn,Head 5 Zchn,Head 51 Zchn,head:5#1 Zchn,Head 52 Zchn,head:5#2 Zchn,Head 511 Zchn,head:5#11 Zchn,Head 53 Zchn,head:5#3 Zchn,Head 512 Zchn,head:5#12 Zchn,Heading 5 Zchn"/>
    <w:basedOn w:val="Absatz-Standardschriftart"/>
    <w:link w:val="berschrift5"/>
    <w:rsid w:val="0099743C"/>
    <w:rPr>
      <w:rFonts w:ascii="Arial" w:hAnsi="Arial"/>
      <w:sz w:val="24"/>
      <w:lang w:val="en-US"/>
    </w:rPr>
  </w:style>
  <w:style w:type="character" w:customStyle="1" w:styleId="berschrift6Zchn">
    <w:name w:val="Überschrift 6 Zchn"/>
    <w:aliases w:val="Heading for Directory Zchn"/>
    <w:basedOn w:val="Absatz-Standardschriftart"/>
    <w:link w:val="berschrift6"/>
    <w:rsid w:val="0099743C"/>
    <w:rPr>
      <w:rFonts w:ascii="Arial" w:hAnsi="Arial"/>
      <w:sz w:val="22"/>
      <w:lang w:val="en-US"/>
    </w:rPr>
  </w:style>
  <w:style w:type="character" w:customStyle="1" w:styleId="berschrift7Zchn">
    <w:name w:val="Überschrift 7 Zchn"/>
    <w:basedOn w:val="Absatz-Standardschriftart"/>
    <w:link w:val="berschrift7"/>
    <w:rsid w:val="0099743C"/>
    <w:rPr>
      <w:rFonts w:ascii="Arial" w:hAnsi="Arial"/>
      <w:sz w:val="22"/>
      <w:lang w:val="en-US"/>
    </w:rPr>
  </w:style>
  <w:style w:type="character" w:customStyle="1" w:styleId="berschrift8Zchn">
    <w:name w:val="Überschrift 8 Zchn"/>
    <w:basedOn w:val="Absatz-Standardschriftart"/>
    <w:link w:val="berschrift8"/>
    <w:rsid w:val="0099743C"/>
    <w:rPr>
      <w:rFonts w:ascii="Arial" w:hAnsi="Arial"/>
      <w:sz w:val="22"/>
      <w:lang w:val="en-US"/>
    </w:rPr>
  </w:style>
  <w:style w:type="character" w:customStyle="1" w:styleId="berschrift9Zchn">
    <w:name w:val="Überschrift 9 Zchn"/>
    <w:basedOn w:val="Absatz-Standardschriftart"/>
    <w:link w:val="berschrift9"/>
    <w:rsid w:val="0099743C"/>
    <w:rPr>
      <w:rFonts w:ascii="Arial" w:hAnsi="Arial"/>
      <w:sz w:val="22"/>
      <w:lang w:val="en-US"/>
    </w:rPr>
  </w:style>
  <w:style w:type="paragraph" w:styleId="Titel">
    <w:name w:val="Title"/>
    <w:basedOn w:val="Standard"/>
    <w:link w:val="TitelZchn"/>
    <w:uiPriority w:val="10"/>
    <w:qFormat/>
    <w:rsid w:val="0099743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9974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Untertitel">
    <w:name w:val="Subtitle"/>
    <w:basedOn w:val="Standard"/>
    <w:link w:val="UntertitelZchn"/>
    <w:uiPriority w:val="11"/>
    <w:qFormat/>
    <w:rsid w:val="009974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74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Fett">
    <w:name w:val="Strong"/>
    <w:basedOn w:val="Absatz-Standardschriftart"/>
    <w:uiPriority w:val="22"/>
    <w:qFormat/>
    <w:rsid w:val="0099743C"/>
    <w:rPr>
      <w:b/>
      <w:bCs/>
    </w:rPr>
  </w:style>
  <w:style w:type="character" w:styleId="Hervorhebung">
    <w:name w:val="Emphasis"/>
    <w:basedOn w:val="Absatz-Standardschriftart"/>
    <w:uiPriority w:val="20"/>
    <w:qFormat/>
    <w:rsid w:val="0099743C"/>
    <w:rPr>
      <w:i/>
      <w:iCs/>
    </w:rPr>
  </w:style>
  <w:style w:type="paragraph" w:styleId="KeinLeerraum">
    <w:name w:val="No Spacing"/>
    <w:uiPriority w:val="1"/>
    <w:qFormat/>
    <w:rsid w:val="0099743C"/>
    <w:rPr>
      <w:rFonts w:ascii="Arial" w:eastAsiaTheme="minorHAnsi" w:hAnsi="Arial" w:cstheme="minorBidi"/>
      <w:sz w:val="22"/>
      <w:szCs w:val="22"/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743C"/>
    <w:pPr>
      <w:keepLines/>
      <w:pageBreakBefore w:val="0"/>
      <w:spacing w:before="480" w:after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val="en-GB"/>
    </w:rPr>
  </w:style>
  <w:style w:type="character" w:customStyle="1" w:styleId="tlid-translation">
    <w:name w:val="tlid-translation"/>
    <w:basedOn w:val="Absatz-Standardschriftart"/>
    <w:rsid w:val="0099743C"/>
  </w:style>
  <w:style w:type="paragraph" w:customStyle="1" w:styleId="11">
    <w:name w:val="1.1"/>
    <w:basedOn w:val="41CHEvacHeading2"/>
    <w:link w:val="11Zchn"/>
    <w:qFormat/>
    <w:rsid w:val="001C7B65"/>
    <w:pPr>
      <w:spacing w:before="120" w:after="240"/>
    </w:pPr>
    <w:rPr>
      <w:rFonts w:cs="Arial"/>
      <w:lang w:val="en-US"/>
    </w:rPr>
  </w:style>
  <w:style w:type="paragraph" w:customStyle="1" w:styleId="1">
    <w:name w:val="1"/>
    <w:basedOn w:val="4CHEvacHeading1"/>
    <w:link w:val="1Zchn"/>
    <w:qFormat/>
    <w:rsid w:val="00CF79F2"/>
    <w:pPr>
      <w:tabs>
        <w:tab w:val="num" w:pos="737"/>
      </w:tabs>
    </w:pPr>
    <w:rPr>
      <w:lang w:val="en-US"/>
    </w:rPr>
  </w:style>
  <w:style w:type="character" w:customStyle="1" w:styleId="41CHEvacHeading2Zchn">
    <w:name w:val="4.1 CH Evac Heading 2 Zchn"/>
    <w:basedOn w:val="berschrift2Zchn"/>
    <w:link w:val="41CHEvacHeading2"/>
    <w:rsid w:val="00CF79F2"/>
    <w:rPr>
      <w:rFonts w:ascii="Arial" w:eastAsia="SimSun" w:hAnsi="Arial"/>
      <w:b/>
      <w:sz w:val="28"/>
      <w:lang w:val="en-GB"/>
    </w:rPr>
  </w:style>
  <w:style w:type="character" w:customStyle="1" w:styleId="11Zchn">
    <w:name w:val="1.1 Zchn"/>
    <w:basedOn w:val="41CHEvacHeading2Zchn"/>
    <w:link w:val="11"/>
    <w:rsid w:val="001C7B65"/>
    <w:rPr>
      <w:rFonts w:ascii="Arial" w:eastAsia="SimSun" w:hAnsi="Arial" w:cs="Arial"/>
      <w:b/>
      <w:sz w:val="28"/>
      <w:lang w:val="en-US"/>
    </w:rPr>
  </w:style>
  <w:style w:type="paragraph" w:customStyle="1" w:styleId="text1">
    <w:name w:val="text1"/>
    <w:basedOn w:val="1CHEvacText"/>
    <w:link w:val="text1Zchn"/>
    <w:qFormat/>
    <w:rsid w:val="00CF79F2"/>
    <w:pPr>
      <w:numPr>
        <w:numId w:val="21"/>
      </w:numPr>
    </w:pPr>
    <w:rPr>
      <w:lang w:val="en-US"/>
    </w:rPr>
  </w:style>
  <w:style w:type="character" w:customStyle="1" w:styleId="4CHEvacHeading1Zchn">
    <w:name w:val="4 CH Evac Heading1 Zchn"/>
    <w:basedOn w:val="berschrift1Zchn"/>
    <w:link w:val="4CHEvacHeading1"/>
    <w:rsid w:val="00CF79F2"/>
    <w:rPr>
      <w:rFonts w:ascii="Arial" w:eastAsia="SimSun" w:hAnsi="Arial" w:cs="Arial"/>
      <w:b/>
      <w:caps/>
      <w:sz w:val="28"/>
      <w:lang w:val="en-GB"/>
    </w:rPr>
  </w:style>
  <w:style w:type="character" w:customStyle="1" w:styleId="1Zchn">
    <w:name w:val="1 Zchn"/>
    <w:basedOn w:val="4CHEvacHeading1Zchn"/>
    <w:link w:val="1"/>
    <w:rsid w:val="00CF79F2"/>
    <w:rPr>
      <w:rFonts w:ascii="Arial" w:eastAsia="SimSun" w:hAnsi="Arial" w:cs="Arial"/>
      <w:b/>
      <w:caps/>
      <w:sz w:val="28"/>
      <w:lang w:val="en-US"/>
    </w:rPr>
  </w:style>
  <w:style w:type="character" w:customStyle="1" w:styleId="1EvacTextZchn">
    <w:name w:val="1 Evac Text Zchn"/>
    <w:basedOn w:val="Absatz-Standardschriftart"/>
    <w:link w:val="1EvacText"/>
    <w:rsid w:val="00CF79F2"/>
    <w:rPr>
      <w:rFonts w:ascii="Arial" w:hAnsi="Arial"/>
      <w:sz w:val="22"/>
      <w:lang w:val="en-US"/>
    </w:rPr>
  </w:style>
  <w:style w:type="character" w:customStyle="1" w:styleId="1CHEvacTextZchn">
    <w:name w:val="1 CH Evac Text Zchn"/>
    <w:basedOn w:val="1EvacTextZchn"/>
    <w:link w:val="1CHEvacText"/>
    <w:rsid w:val="00CF79F2"/>
    <w:rPr>
      <w:rFonts w:ascii="Arial" w:eastAsia="SimSun" w:hAnsi="Arial"/>
      <w:sz w:val="22"/>
      <w:lang w:val="en-GB"/>
    </w:rPr>
  </w:style>
  <w:style w:type="character" w:customStyle="1" w:styleId="text1Zchn">
    <w:name w:val="text1 Zchn"/>
    <w:basedOn w:val="1CHEvacTextZchn"/>
    <w:link w:val="text1"/>
    <w:rsid w:val="00CF79F2"/>
    <w:rPr>
      <w:rFonts w:ascii="Arial" w:eastAsia="SimSun" w:hAnsi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Public\Templates\Functional%20Requirement%20Specifikation\EVAC-FRS-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DC7EF-3A64-4789-A7F7-31BEBFDE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EVAC-FRS-EN.dotx</Template>
  <TotalTime>0</TotalTime>
  <Pages>7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Evac GmbH</Company>
  <LinksUpToDate>false</LinksUpToDate>
  <CharactersWithSpaces>1334</CharactersWithSpaces>
  <SharedDoc>false</SharedDoc>
  <HLinks>
    <vt:vector size="150" baseType="variant">
      <vt:variant>
        <vt:i4>1376315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_Toc339444514</vt:lpwstr>
      </vt:variant>
      <vt:variant>
        <vt:i4>1376315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_Toc339444513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_Toc339444511</vt:lpwstr>
      </vt:variant>
      <vt:variant>
        <vt:i4>1310781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_Toc339445316</vt:lpwstr>
      </vt:variant>
      <vt:variant>
        <vt:i4>1310781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_Toc339445315</vt:lpwstr>
      </vt:variant>
      <vt:variant>
        <vt:i4>1310781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_Toc339445314</vt:lpwstr>
      </vt:variant>
      <vt:variant>
        <vt:i4>1310781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_Toc339445313</vt:lpwstr>
      </vt:variant>
      <vt:variant>
        <vt:i4>1310781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_Toc339445312</vt:lpwstr>
      </vt:variant>
      <vt:variant>
        <vt:i4>1310781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_Toc339445311</vt:lpwstr>
      </vt:variant>
      <vt:variant>
        <vt:i4>1310781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_Toc339445310</vt:lpwstr>
      </vt:variant>
      <vt:variant>
        <vt:i4>1376317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_Toc339445309</vt:lpwstr>
      </vt:variant>
      <vt:variant>
        <vt:i4>1376317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_Toc339445308</vt:lpwstr>
      </vt:variant>
      <vt:variant>
        <vt:i4>1376317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_Toc339445307</vt:lpwstr>
      </vt:variant>
      <vt:variant>
        <vt:i4>1376317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_Toc339445306</vt:lpwstr>
      </vt:variant>
      <vt:variant>
        <vt:i4>1376317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_Toc339445305</vt:lpwstr>
      </vt:variant>
      <vt:variant>
        <vt:i4>1376317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_Toc339445304</vt:lpwstr>
      </vt:variant>
      <vt:variant>
        <vt:i4>1376317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_Toc339445303</vt:lpwstr>
      </vt:variant>
      <vt:variant>
        <vt:i4>1376317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_Toc339445302</vt:lpwstr>
      </vt:variant>
      <vt:variant>
        <vt:i4>1376317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_Toc339445301</vt:lpwstr>
      </vt:variant>
      <vt:variant>
        <vt:i4>1376317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_Toc339445300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_Toc339445299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_Toc339445298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_Toc339445297</vt:lpwstr>
      </vt:variant>
      <vt:variant>
        <vt:i4>1835068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_Toc339445296</vt:lpwstr>
      </vt:variant>
      <vt:variant>
        <vt:i4>7798832</vt:i4>
      </vt:variant>
      <vt:variant>
        <vt:i4>0</vt:i4>
      </vt:variant>
      <vt:variant>
        <vt:i4>0</vt:i4>
      </vt:variant>
      <vt:variant>
        <vt:i4>5</vt:i4>
      </vt:variant>
      <vt:variant>
        <vt:lpwstr>http://www.evac-train.com/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Mirko Thomssen</dc:creator>
  <cp:lastModifiedBy>Abdel Zaki</cp:lastModifiedBy>
  <cp:revision>31</cp:revision>
  <cp:lastPrinted>2021-08-05T09:34:00Z</cp:lastPrinted>
  <dcterms:created xsi:type="dcterms:W3CDTF">2021-07-02T06:58:00Z</dcterms:created>
  <dcterms:modified xsi:type="dcterms:W3CDTF">2022-02-15T12:48:00Z</dcterms:modified>
</cp:coreProperties>
</file>