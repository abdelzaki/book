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50D" w14:textId="77777777" w:rsidR="00FD5EAD" w:rsidRPr="00440B81" w:rsidRDefault="00FD5EAD">
      <w:pPr>
        <w:pStyle w:val="1EvacText"/>
        <w:rPr>
          <w:rFonts w:cs="Arial"/>
        </w:rPr>
      </w:pPr>
    </w:p>
    <w:p w14:paraId="7C8FA5CB" w14:textId="77777777" w:rsidR="00FD5EAD" w:rsidRPr="00440B81" w:rsidRDefault="00FD5EAD">
      <w:pPr>
        <w:rPr>
          <w:rFonts w:cs="Arial"/>
        </w:rPr>
      </w:pPr>
    </w:p>
    <w:p w14:paraId="2DD8698A" w14:textId="77777777" w:rsidR="00FD5EAD" w:rsidRPr="00440B81" w:rsidRDefault="00FD5EAD">
      <w:pPr>
        <w:rPr>
          <w:rFonts w:cs="Arial"/>
        </w:rPr>
      </w:pPr>
    </w:p>
    <w:p w14:paraId="6255924C" w14:textId="77777777" w:rsidR="00FD5EAD" w:rsidRPr="00440B81" w:rsidRDefault="00FD5EAD">
      <w:pPr>
        <w:rPr>
          <w:rFonts w:cs="Arial"/>
        </w:rPr>
      </w:pPr>
    </w:p>
    <w:p w14:paraId="07DA4C2C" w14:textId="77777777" w:rsidR="00FD5EAD" w:rsidRPr="00440B81" w:rsidRDefault="00FD5EAD">
      <w:pPr>
        <w:rPr>
          <w:rFonts w:cs="Arial"/>
        </w:rPr>
      </w:pPr>
    </w:p>
    <w:p w14:paraId="5CA8F04D" w14:textId="77777777" w:rsidR="00FD5EAD" w:rsidRPr="00440B81" w:rsidRDefault="00FD5EAD">
      <w:pPr>
        <w:rPr>
          <w:rFonts w:cs="Arial"/>
        </w:rPr>
      </w:pPr>
    </w:p>
    <w:p w14:paraId="58179C47" w14:textId="77777777" w:rsidR="00FD5EAD" w:rsidRPr="00440B81" w:rsidRDefault="00FD5EAD">
      <w:pPr>
        <w:rPr>
          <w:rFonts w:cs="Arial"/>
        </w:rPr>
      </w:pPr>
    </w:p>
    <w:p w14:paraId="1CD3359F" w14:textId="77777777" w:rsidR="00FD5EAD" w:rsidRPr="00440B81" w:rsidRDefault="00FD5EAD">
      <w:pPr>
        <w:rPr>
          <w:rFonts w:cs="Arial"/>
        </w:rPr>
      </w:pPr>
    </w:p>
    <w:p w14:paraId="6DBCE8D4" w14:textId="77777777" w:rsidR="00FD5EAD" w:rsidRPr="00440B81" w:rsidRDefault="00FD5EAD">
      <w:pPr>
        <w:rPr>
          <w:rFonts w:cs="Arial"/>
        </w:rPr>
      </w:pPr>
    </w:p>
    <w:p w14:paraId="033D0594" w14:textId="77777777" w:rsidR="00FD5EAD" w:rsidRPr="00440B81" w:rsidRDefault="00FD5EAD">
      <w:pPr>
        <w:rPr>
          <w:rFonts w:cs="Arial"/>
        </w:rPr>
      </w:pPr>
    </w:p>
    <w:p w14:paraId="45AE4EA0" w14:textId="77777777" w:rsidR="00FD5EAD" w:rsidRPr="00440B81" w:rsidRDefault="00FD5EAD">
      <w:pPr>
        <w:rPr>
          <w:rFonts w:cs="Arial"/>
        </w:rPr>
      </w:pPr>
    </w:p>
    <w:p w14:paraId="4B0B1AD4" w14:textId="77777777" w:rsidR="00FD5EAD" w:rsidRPr="00440B81" w:rsidRDefault="00FD5EAD">
      <w:pPr>
        <w:rPr>
          <w:rFonts w:cs="Arial"/>
        </w:rPr>
      </w:pPr>
    </w:p>
    <w:p w14:paraId="04111488" w14:textId="77777777" w:rsidR="00FD5EAD" w:rsidRPr="00440B81" w:rsidRDefault="00FD5EAD">
      <w:pPr>
        <w:rPr>
          <w:rFonts w:cs="Arial"/>
        </w:rPr>
        <w:sectPr w:rsidR="00FD5EAD" w:rsidRPr="00440B81" w:rsidSect="00B404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985" w:right="1134" w:bottom="1418" w:left="1134" w:header="567" w:footer="567" w:gutter="0"/>
          <w:cols w:space="708"/>
          <w:titlePg/>
          <w:docGrid w:linePitch="360"/>
        </w:sectPr>
      </w:pPr>
    </w:p>
    <w:p w14:paraId="1E4D4CE5" w14:textId="1C35CF61" w:rsidR="00FD5EAD" w:rsidRPr="00440B81" w:rsidRDefault="00AD0A05" w:rsidP="00CF79F2">
      <w:pPr>
        <w:pStyle w:val="1"/>
      </w:pPr>
      <w:r>
        <w:lastRenderedPageBreak/>
        <w:t xml:space="preserve"> </w:t>
      </w:r>
      <w:r>
        <w:tab/>
      </w:r>
      <w:r w:rsidR="00654023">
        <w:t>bootlooder</w:t>
      </w:r>
    </w:p>
    <w:p w14:paraId="168BBC78" w14:textId="37435B75" w:rsidR="00FD5EAD" w:rsidRDefault="00654023" w:rsidP="00EC287B">
      <w:pPr>
        <w:pStyle w:val="41CHEvacHeading2"/>
        <w:framePr w:wrap="around"/>
      </w:pPr>
      <w:bookmarkStart w:id="0" w:name="_Hlk96491003"/>
      <w:r w:rsidRPr="00654023">
        <w:t>The role of bootloader:</w:t>
      </w:r>
    </w:p>
    <w:bookmarkEnd w:id="0"/>
    <w:p w14:paraId="2E1877DD" w14:textId="77777777" w:rsidR="00EC287B" w:rsidRPr="00654023" w:rsidRDefault="00EC287B" w:rsidP="00EC287B">
      <w:pPr>
        <w:pStyle w:val="41CHEvacHeading2"/>
        <w:framePr w:wrap="around"/>
      </w:pPr>
    </w:p>
    <w:p w14:paraId="1E3B6192" w14:textId="1BCCB062" w:rsidR="00654023" w:rsidRDefault="00654023" w:rsidP="00EC287B">
      <w:pPr>
        <w:pStyle w:val="text1"/>
      </w:pPr>
      <w:bookmarkStart w:id="1" w:name="_Hlk96491016"/>
      <w:r>
        <w:t>Initialize the system as in the beginning only CPU</w:t>
      </w:r>
      <w:r w:rsidR="00377BD1">
        <w:t xml:space="preserve">, </w:t>
      </w:r>
      <w:r>
        <w:t>static memory</w:t>
      </w:r>
      <w:r w:rsidR="00377BD1">
        <w:t xml:space="preserve"> and ROM code</w:t>
      </w:r>
      <w:r>
        <w:t xml:space="preserve"> are available </w:t>
      </w:r>
    </w:p>
    <w:p w14:paraId="11681702" w14:textId="4F014D1D" w:rsidR="00654023" w:rsidRDefault="00654023" w:rsidP="00EC287B">
      <w:pPr>
        <w:pStyle w:val="text1"/>
      </w:pPr>
      <w:r>
        <w:t xml:space="preserve">Load the kernel in the ram and pass the hardware description to the kernel </w:t>
      </w:r>
    </w:p>
    <w:p w14:paraId="64E366F0" w14:textId="65C6CA57" w:rsidR="00654023" w:rsidRDefault="00654023" w:rsidP="00EC287B">
      <w:pPr>
        <w:pStyle w:val="text1"/>
      </w:pPr>
      <w:r>
        <w:t xml:space="preserve">Pass command line to the kernel so it can change it is behavior </w:t>
      </w:r>
    </w:p>
    <w:p w14:paraId="164D5B40" w14:textId="3948B5D7" w:rsidR="00377BD1" w:rsidRDefault="00377BD1" w:rsidP="00EC287B">
      <w:pPr>
        <w:pStyle w:val="41CHEvacHeading2"/>
        <w:framePr w:wrap="around"/>
      </w:pPr>
      <w:bookmarkStart w:id="2" w:name="_Hlk96491033"/>
      <w:bookmarkEnd w:id="1"/>
      <w:r>
        <w:t xml:space="preserve">Sequence of </w:t>
      </w:r>
      <w:r w:rsidR="00212E95">
        <w:t>bootloader:</w:t>
      </w:r>
    </w:p>
    <w:p w14:paraId="3574BB91" w14:textId="2FD64E4F" w:rsidR="00A6252B" w:rsidRDefault="00A6252B" w:rsidP="00EC287B">
      <w:pPr>
        <w:pStyle w:val="berschrift2"/>
        <w:framePr w:wrap="around"/>
      </w:pPr>
      <w:bookmarkStart w:id="3" w:name="_Hlk96491048"/>
      <w:bookmarkEnd w:id="2"/>
      <w:r>
        <w:t>First stage</w:t>
      </w:r>
    </w:p>
    <w:p w14:paraId="57772A43" w14:textId="7E282800" w:rsidR="00212E95" w:rsidRDefault="00212E95" w:rsidP="00EC287B">
      <w:pPr>
        <w:pStyle w:val="text1"/>
      </w:pPr>
      <w:bookmarkStart w:id="4" w:name="_Hlk96491071"/>
      <w:bookmarkEnd w:id="3"/>
      <w:r w:rsidRPr="00212E95">
        <w:t>The soc would come with ROM code which is not open source would try to copy code from</w:t>
      </w:r>
      <w:r w:rsidR="006B1F25">
        <w:t xml:space="preserve"> one of the sources to the static memory:</w:t>
      </w:r>
    </w:p>
    <w:p w14:paraId="659375B1" w14:textId="015E6ADA" w:rsidR="006B1F25" w:rsidRDefault="006B1F25" w:rsidP="00EC287B">
      <w:pPr>
        <w:pStyle w:val="text1"/>
      </w:pPr>
      <w:r>
        <w:t>Then the SPL would be ready to be used ROM code jump to it</w:t>
      </w:r>
    </w:p>
    <w:p w14:paraId="1E35D5E2" w14:textId="3BBF596D" w:rsidR="006B1F25" w:rsidRDefault="006B1F25" w:rsidP="00EC287B">
      <w:pPr>
        <w:pStyle w:val="text1"/>
      </w:pPr>
      <w:r>
        <w:t>At the begging the DRAM is not ready to be used</w:t>
      </w:r>
    </w:p>
    <w:p w14:paraId="36D67108" w14:textId="79D3CFC9" w:rsidR="006B1F25" w:rsidRPr="006B1F25" w:rsidRDefault="006B1F25" w:rsidP="00EC287B">
      <w:pPr>
        <w:pStyle w:val="text1"/>
      </w:pPr>
      <w:r>
        <w:t xml:space="preserve">The place where the EOM code might try to search for </w:t>
      </w:r>
      <w:r w:rsidR="00E66B9E">
        <w:t>SPL</w:t>
      </w:r>
    </w:p>
    <w:p w14:paraId="0AE87EBB" w14:textId="6FE12175" w:rsidR="00212E95" w:rsidRDefault="00212E95" w:rsidP="00EC287B">
      <w:pPr>
        <w:pStyle w:val="text1"/>
      </w:pPr>
      <w:r>
        <w:t>First page of flash</w:t>
      </w:r>
    </w:p>
    <w:p w14:paraId="2ACD791F" w14:textId="538155C3" w:rsidR="00212E95" w:rsidRDefault="00212E95" w:rsidP="00EC287B">
      <w:pPr>
        <w:pStyle w:val="text1"/>
      </w:pPr>
      <w:r>
        <w:t>Partition in eMMC</w:t>
      </w:r>
    </w:p>
    <w:p w14:paraId="23C3EF2F" w14:textId="41785FC5" w:rsidR="00212E95" w:rsidRDefault="00212E95" w:rsidP="00EC287B">
      <w:pPr>
        <w:pStyle w:val="text1"/>
      </w:pPr>
      <w:r>
        <w:t>UART</w:t>
      </w:r>
    </w:p>
    <w:bookmarkEnd w:id="4"/>
    <w:p w14:paraId="41FEF07E" w14:textId="5C1E7BE8" w:rsidR="006B1F25" w:rsidRDefault="006B1F25" w:rsidP="00EC287B">
      <w:pPr>
        <w:pStyle w:val="berschrift2"/>
        <w:framePr w:wrap="around"/>
        <w:numPr>
          <w:ilvl w:val="0"/>
          <w:numId w:val="0"/>
        </w:numPr>
        <w:ind w:left="1494"/>
      </w:pPr>
    </w:p>
    <w:p w14:paraId="1F7C2148" w14:textId="77777777" w:rsidR="006B1F25" w:rsidRPr="006B1F25" w:rsidRDefault="006B1F25" w:rsidP="006B1F25">
      <w:pPr>
        <w:pStyle w:val="1EvacText"/>
      </w:pPr>
    </w:p>
    <w:p w14:paraId="448CC862" w14:textId="77777777" w:rsidR="006B1F25" w:rsidRPr="006B1F25" w:rsidRDefault="006B1F25" w:rsidP="00EC287B">
      <w:pPr>
        <w:pStyle w:val="berschrift2"/>
        <w:framePr w:wrap="around"/>
        <w:numPr>
          <w:ilvl w:val="0"/>
          <w:numId w:val="0"/>
        </w:numPr>
        <w:ind w:left="1494"/>
      </w:pPr>
    </w:p>
    <w:p w14:paraId="671D103C" w14:textId="77777777" w:rsidR="00212E95" w:rsidRPr="00212E95" w:rsidRDefault="00212E95" w:rsidP="00212E95">
      <w:pPr>
        <w:pStyle w:val="1EvacText"/>
        <w:ind w:left="1800"/>
      </w:pPr>
    </w:p>
    <w:p w14:paraId="363321C9" w14:textId="77777777" w:rsidR="00212E95" w:rsidRPr="00212E95" w:rsidRDefault="00212E95" w:rsidP="00212E95">
      <w:pPr>
        <w:pStyle w:val="1EvacText"/>
        <w:ind w:left="2268"/>
      </w:pPr>
    </w:p>
    <w:p w14:paraId="2B5FD686" w14:textId="77777777" w:rsidR="00BA32E7" w:rsidRDefault="00BA32E7" w:rsidP="00BA32E7">
      <w:pPr>
        <w:pStyle w:val="1"/>
      </w:pPr>
    </w:p>
    <w:p w14:paraId="1DC1BFD0" w14:textId="77777777" w:rsidR="00BA32E7" w:rsidRDefault="00BA32E7" w:rsidP="00BA32E7">
      <w:pPr>
        <w:pStyle w:val="1"/>
      </w:pPr>
    </w:p>
    <w:p w14:paraId="668237AB" w14:textId="77777777" w:rsidR="00BA32E7" w:rsidRPr="0082705F" w:rsidRDefault="00BA32E7" w:rsidP="00BA32E7">
      <w:pPr>
        <w:pStyle w:val="1"/>
      </w:pPr>
    </w:p>
    <w:sectPr w:rsidR="00BA32E7" w:rsidRPr="0082705F" w:rsidSect="00B4043A">
      <w:headerReference w:type="first" r:id="rId13"/>
      <w:footerReference w:type="first" r:id="rId14"/>
      <w:pgSz w:w="11906" w:h="16838" w:code="9"/>
      <w:pgMar w:top="1985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3EAD" w14:textId="77777777" w:rsidR="002A7714" w:rsidRDefault="002A7714">
      <w:pPr>
        <w:spacing w:before="0"/>
      </w:pPr>
      <w:r>
        <w:separator/>
      </w:r>
    </w:p>
  </w:endnote>
  <w:endnote w:type="continuationSeparator" w:id="0">
    <w:p w14:paraId="3E578301" w14:textId="77777777" w:rsidR="002A7714" w:rsidRDefault="002A77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Fett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90A0" w14:textId="77777777" w:rsidR="002D70D6" w:rsidRPr="00101CE1" w:rsidRDefault="002D70D6" w:rsidP="00895E11">
    <w:pPr>
      <w:pStyle w:val="Fuzeile"/>
      <w:pBdr>
        <w:top w:val="single" w:sz="8" w:space="8" w:color="014491"/>
      </w:pBdr>
      <w:rPr>
        <w:rFonts w:ascii="Arial" w:hAnsi="Arial" w:cs="Arial"/>
      </w:rPr>
    </w:pPr>
    <w:r w:rsidRPr="00101CE1">
      <w:rPr>
        <w:rFonts w:ascii="Arial" w:hAnsi="Arial" w:cs="Arial"/>
      </w:rPr>
      <w:t xml:space="preserve">- </w:t>
    </w: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PAGE </w:instrText>
    </w:r>
    <w:r w:rsidRPr="00101CE1">
      <w:rPr>
        <w:rFonts w:ascii="Arial" w:hAnsi="Arial" w:cs="Arial"/>
      </w:rPr>
      <w:fldChar w:fldCharType="separate"/>
    </w:r>
    <w:r w:rsidR="00C429AF">
      <w:rPr>
        <w:rFonts w:ascii="Arial" w:hAnsi="Arial" w:cs="Arial"/>
        <w:noProof/>
      </w:rPr>
      <w:t>8</w:t>
    </w:r>
    <w:r w:rsidRPr="00101CE1">
      <w:rPr>
        <w:rFonts w:ascii="Arial" w:hAnsi="Arial" w:cs="Arial"/>
      </w:rPr>
      <w:fldChar w:fldCharType="end"/>
    </w:r>
    <w:r w:rsidRPr="00101CE1">
      <w:rPr>
        <w:rFonts w:ascii="Arial" w:hAnsi="Arial" w:cs="Arial"/>
      </w:rPr>
      <w:t xml:space="preserve"> -      © </w:t>
    </w:r>
    <w:r w:rsidRPr="00FD0B9E">
      <w:t xml:space="preserve">EVAC GmbH - </w:t>
    </w:r>
    <w:r>
      <w:fldChar w:fldCharType="begin"/>
    </w:r>
    <w:r w:rsidRPr="00FD0B9E">
      <w:instrText xml:space="preserve"> FILENAME </w:instrText>
    </w:r>
    <w:r>
      <w:fldChar w:fldCharType="separate"/>
    </w:r>
    <w:r>
      <w:rPr>
        <w:noProof/>
      </w:rPr>
      <w:t>PN51235_Release Notes_EN.docx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243D0" w14:textId="77777777" w:rsidR="002D70D6" w:rsidRPr="00101CE1" w:rsidRDefault="002D70D6" w:rsidP="00895E11">
    <w:pPr>
      <w:pStyle w:val="Fuzeile"/>
      <w:pBdr>
        <w:top w:val="single" w:sz="8" w:space="8" w:color="014491"/>
      </w:pBdr>
      <w:jc w:val="right"/>
      <w:rPr>
        <w:rFonts w:ascii="Arial" w:hAnsi="Arial" w:cs="Arial"/>
      </w:rPr>
    </w:pPr>
    <w:r w:rsidRPr="00101CE1">
      <w:rPr>
        <w:rFonts w:ascii="Arial" w:hAnsi="Arial" w:cs="Arial"/>
      </w:rPr>
      <w:t xml:space="preserve">© </w:t>
    </w:r>
    <w:r w:rsidRPr="00FD0B9E">
      <w:t xml:space="preserve">EVAC GmbH - </w:t>
    </w:r>
    <w:r>
      <w:fldChar w:fldCharType="begin"/>
    </w:r>
    <w:r w:rsidRPr="00FD0B9E">
      <w:instrText xml:space="preserve"> FILENAME </w:instrText>
    </w:r>
    <w:r>
      <w:fldChar w:fldCharType="separate"/>
    </w:r>
    <w:r>
      <w:rPr>
        <w:noProof/>
      </w:rPr>
      <w:t>PN51235_Release Notes_EN.docx</w:t>
    </w:r>
    <w:r>
      <w:fldChar w:fldCharType="end"/>
    </w:r>
    <w:r w:rsidRPr="00101CE1">
      <w:rPr>
        <w:rFonts w:ascii="Arial" w:hAnsi="Arial" w:cs="Arial"/>
      </w:rPr>
      <w:t xml:space="preserve">     - </w:t>
    </w: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PAGE </w:instrText>
    </w:r>
    <w:r w:rsidRPr="00101CE1">
      <w:rPr>
        <w:rFonts w:ascii="Arial" w:hAnsi="Arial" w:cs="Arial"/>
      </w:rPr>
      <w:fldChar w:fldCharType="separate"/>
    </w:r>
    <w:r w:rsidR="00C429AF">
      <w:rPr>
        <w:rFonts w:ascii="Arial" w:hAnsi="Arial" w:cs="Arial"/>
        <w:noProof/>
      </w:rPr>
      <w:t>9</w:t>
    </w:r>
    <w:r w:rsidRPr="00101CE1">
      <w:rPr>
        <w:rFonts w:ascii="Arial" w:hAnsi="Arial" w:cs="Arial"/>
      </w:rPr>
      <w:fldChar w:fldCharType="end"/>
    </w:r>
    <w:r w:rsidRPr="00101CE1">
      <w:rPr>
        <w:rFonts w:ascii="Arial" w:hAnsi="Arial" w:cs="Arial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92D6" w14:textId="700EFEE6" w:rsidR="002D70D6" w:rsidRDefault="002D70D6" w:rsidP="00895E11">
    <w:pPr>
      <w:pStyle w:val="Fuzeile"/>
      <w:pBdr>
        <w:top w:val="single" w:sz="8" w:space="8" w:color="014491"/>
      </w:pBdr>
      <w:rPr>
        <w:rFonts w:ascii="Arial" w:hAnsi="Arial" w:cs="Arial"/>
      </w:rPr>
    </w:pPr>
  </w:p>
  <w:p w14:paraId="0A55C27B" w14:textId="77777777" w:rsidR="001C7B65" w:rsidRPr="00101CE1" w:rsidRDefault="001C7B65" w:rsidP="00895E11">
    <w:pPr>
      <w:pStyle w:val="Fuzeile"/>
      <w:pBdr>
        <w:top w:val="single" w:sz="8" w:space="8" w:color="014491"/>
      </w:pBdr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28C5" w14:textId="77777777" w:rsidR="002A7714" w:rsidRDefault="002A7714">
      <w:pPr>
        <w:spacing w:before="0"/>
      </w:pPr>
      <w:r>
        <w:separator/>
      </w:r>
    </w:p>
  </w:footnote>
  <w:footnote w:type="continuationSeparator" w:id="0">
    <w:p w14:paraId="141FFC5C" w14:textId="77777777" w:rsidR="002A7714" w:rsidRDefault="002A771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047D" w14:textId="77777777" w:rsidR="002D70D6" w:rsidRPr="00101CE1" w:rsidRDefault="002D70D6">
    <w:pPr>
      <w:pStyle w:val="Kopfzeile"/>
      <w:rPr>
        <w:rFonts w:ascii="Arial" w:hAnsi="Arial" w:cs="Arial"/>
      </w:rPr>
    </w:pPr>
  </w:p>
  <w:p w14:paraId="6BAF11F0" w14:textId="77777777" w:rsidR="002D70D6" w:rsidRPr="00101CE1" w:rsidRDefault="002D70D6" w:rsidP="007302AB">
    <w:pPr>
      <w:pStyle w:val="Kopfzeile"/>
      <w:pBdr>
        <w:bottom w:val="single" w:sz="8" w:space="4" w:color="014491"/>
      </w:pBdr>
      <w:ind w:left="0" w:firstLine="0"/>
      <w:rPr>
        <w:rFonts w:ascii="Arial" w:hAnsi="Arial" w:cs="Arial"/>
      </w:rPr>
    </w:pPr>
  </w:p>
  <w:p w14:paraId="36501EEC" w14:textId="29C2A50E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STYLEREF "4 CH Evac Heading1" \* MERGEFORMAT </w:instrText>
    </w:r>
    <w:r w:rsidR="00EC287B">
      <w:rPr>
        <w:rFonts w:ascii="Arial" w:hAnsi="Arial" w:cs="Arial"/>
      </w:rPr>
      <w:fldChar w:fldCharType="separate"/>
    </w:r>
    <w:r w:rsidR="00EC287B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101CE1">
      <w:rPr>
        <w:rFonts w:ascii="Arial" w:hAnsi="Arial" w:cs="Arial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811D" w14:textId="77777777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1C620689" w14:textId="77777777" w:rsidR="002D70D6" w:rsidRPr="00101CE1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77A176CE" w14:textId="3E2A909F" w:rsidR="002D70D6" w:rsidRPr="00101CE1" w:rsidRDefault="002D70D6" w:rsidP="007302AB">
    <w:pPr>
      <w:pStyle w:val="Kopfzeile"/>
      <w:pBdr>
        <w:bottom w:val="single" w:sz="8" w:space="4" w:color="014491"/>
      </w:pBdr>
      <w:jc w:val="right"/>
      <w:rPr>
        <w:rFonts w:ascii="Arial" w:hAnsi="Arial" w:cs="Arial"/>
      </w:rPr>
    </w:pPr>
    <w:r w:rsidRPr="00101CE1">
      <w:rPr>
        <w:rFonts w:ascii="Arial" w:hAnsi="Arial" w:cs="Arial"/>
      </w:rPr>
      <w:fldChar w:fldCharType="begin"/>
    </w:r>
    <w:r w:rsidRPr="00101CE1">
      <w:rPr>
        <w:rFonts w:ascii="Arial" w:hAnsi="Arial" w:cs="Arial"/>
      </w:rPr>
      <w:instrText xml:space="preserve"> STYLEREF "4 CH Evac Heading1" \* MERGEFORMAT </w:instrText>
    </w:r>
    <w:r w:rsidR="00EC287B">
      <w:rPr>
        <w:rFonts w:ascii="Arial" w:hAnsi="Arial" w:cs="Arial"/>
      </w:rPr>
      <w:fldChar w:fldCharType="separate"/>
    </w:r>
    <w:r w:rsidR="00EC287B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101CE1">
      <w:rPr>
        <w:rFonts w:ascii="Arial" w:hAnsi="Arial" w:cs="Arial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32B9" w14:textId="5355CAD7" w:rsidR="002D70D6" w:rsidRDefault="002D70D6" w:rsidP="00AE2A81">
    <w:pPr>
      <w:pStyle w:val="Kopfzeile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E4C9" w14:textId="77777777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5075E955" w14:textId="77777777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</w:p>
  <w:p w14:paraId="56853486" w14:textId="72352BDD" w:rsidR="002D70D6" w:rsidRPr="00D165C4" w:rsidRDefault="002D70D6" w:rsidP="007302AB">
    <w:pPr>
      <w:pStyle w:val="Kopfzeile"/>
      <w:pBdr>
        <w:bottom w:val="single" w:sz="8" w:space="4" w:color="014491"/>
      </w:pBdr>
      <w:rPr>
        <w:rFonts w:ascii="Arial" w:hAnsi="Arial" w:cs="Arial"/>
      </w:rPr>
    </w:pPr>
    <w:r w:rsidRPr="00D165C4">
      <w:rPr>
        <w:rFonts w:ascii="Arial" w:hAnsi="Arial" w:cs="Arial"/>
      </w:rPr>
      <w:fldChar w:fldCharType="begin"/>
    </w:r>
    <w:r w:rsidRPr="00D165C4">
      <w:rPr>
        <w:rFonts w:ascii="Arial" w:hAnsi="Arial" w:cs="Arial"/>
      </w:rPr>
      <w:instrText xml:space="preserve"> STYLEREF "4 CH Evac Heading1" \* MERGEFORMAT </w:instrText>
    </w:r>
    <w:r w:rsidR="00EC287B">
      <w:rPr>
        <w:rFonts w:ascii="Arial" w:hAnsi="Arial" w:cs="Arial"/>
      </w:rPr>
      <w:fldChar w:fldCharType="separate"/>
    </w:r>
    <w:r w:rsidR="00EC287B">
      <w:rPr>
        <w:rFonts w:ascii="Arial" w:hAnsi="Arial" w:cs="Arial"/>
        <w:b w:val="0"/>
        <w:bCs/>
        <w:noProof/>
        <w:lang w:val="de-DE"/>
      </w:rPr>
      <w:t>Fehler! Kein Text mit angegebener Formatvorlage im Dokument.</w:t>
    </w:r>
    <w:r w:rsidRPr="00D165C4">
      <w:rPr>
        <w:rFonts w:ascii="Arial" w:hAnsi="Arial" w:cs="Arial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71A92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82A2F2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985" w:hanging="1985"/>
      </w:pPr>
      <w:rPr>
        <w:rFonts w:hint="default"/>
      </w:rPr>
    </w:lvl>
  </w:abstractNum>
  <w:abstractNum w:abstractNumId="2" w15:restartNumberingAfterBreak="0">
    <w:nsid w:val="01EF608D"/>
    <w:multiLevelType w:val="multilevel"/>
    <w:tmpl w:val="2084EFBA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SIMSUNHeading2"/>
      <w:lvlText w:val="%1.%2"/>
      <w:lvlJc w:val="left"/>
      <w:pPr>
        <w:tabs>
          <w:tab w:val="num" w:pos="737"/>
        </w:tabs>
        <w:ind w:left="737" w:hanging="737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SimSunHeading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SIMSUNHeading4"/>
      <w:lvlText w:val="%1.%2.%3.%4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4">
      <w:start w:val="1"/>
      <w:numFmt w:val="decimal"/>
      <w:pStyle w:val="SIMSUNHeading5"/>
      <w:lvlText w:val="%1.%2.%3.%4.%5."/>
      <w:lvlJc w:val="left"/>
      <w:pPr>
        <w:tabs>
          <w:tab w:val="num" w:pos="1889"/>
        </w:tabs>
        <w:ind w:left="1889" w:hanging="188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57"/>
        </w:tabs>
        <w:ind w:left="23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17"/>
        </w:tabs>
        <w:ind w:left="28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37"/>
        </w:tabs>
        <w:ind w:left="34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57"/>
        </w:tabs>
        <w:ind w:left="3977" w:hanging="1440"/>
      </w:pPr>
      <w:rPr>
        <w:rFonts w:hint="default"/>
      </w:rPr>
    </w:lvl>
  </w:abstractNum>
  <w:abstractNum w:abstractNumId="3" w15:restartNumberingAfterBreak="0">
    <w:nsid w:val="02E82A8A"/>
    <w:multiLevelType w:val="hybridMultilevel"/>
    <w:tmpl w:val="47A29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A66BB"/>
    <w:multiLevelType w:val="hybridMultilevel"/>
    <w:tmpl w:val="9A3A4726"/>
    <w:lvl w:ilvl="0" w:tplc="66D0D95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719"/>
    <w:multiLevelType w:val="multilevel"/>
    <w:tmpl w:val="DE8A1338"/>
    <w:lvl w:ilvl="0">
      <w:start w:val="1"/>
      <w:numFmt w:val="decimal"/>
      <w:pStyle w:val="4CHEvacHeading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41CHEvac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42CHEvac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43CHEvac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0D327074"/>
    <w:multiLevelType w:val="multilevel"/>
    <w:tmpl w:val="AB685B12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22Evacberschrift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23Evacberschrift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0DB5EFA"/>
    <w:multiLevelType w:val="hybridMultilevel"/>
    <w:tmpl w:val="AFBE9C8E"/>
    <w:lvl w:ilvl="0" w:tplc="0407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4A47CD0"/>
    <w:multiLevelType w:val="hybridMultilevel"/>
    <w:tmpl w:val="FEEC3D96"/>
    <w:lvl w:ilvl="0" w:tplc="10980FE2">
      <w:start w:val="1"/>
      <w:numFmt w:val="bullet"/>
      <w:pStyle w:val="Manahmen"/>
      <w:lvlText w:val="►"/>
      <w:lvlJc w:val="left"/>
      <w:pPr>
        <w:tabs>
          <w:tab w:val="num" w:pos="360"/>
        </w:tabs>
        <w:ind w:left="340" w:hanging="340"/>
      </w:pPr>
      <w:rPr>
        <w:rFonts w:ascii="Arial Fett" w:hAnsi="Arial Fett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1B98"/>
    <w:multiLevelType w:val="hybridMultilevel"/>
    <w:tmpl w:val="DA3E0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732DC"/>
    <w:multiLevelType w:val="singleLevel"/>
    <w:tmpl w:val="721CF8A2"/>
    <w:lvl w:ilvl="0">
      <w:start w:val="1"/>
      <w:numFmt w:val="bullet"/>
      <w:pStyle w:val="ListeEinzug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1" w15:restartNumberingAfterBreak="0">
    <w:nsid w:val="24092B3D"/>
    <w:multiLevelType w:val="hybridMultilevel"/>
    <w:tmpl w:val="E05266C2"/>
    <w:lvl w:ilvl="0" w:tplc="77D23128">
      <w:start w:val="1"/>
      <w:numFmt w:val="bullet"/>
      <w:pStyle w:val="TableListbulleted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55D7E"/>
    <w:multiLevelType w:val="hybridMultilevel"/>
    <w:tmpl w:val="CB4A91D4"/>
    <w:lvl w:ilvl="0" w:tplc="5D48F530">
      <w:start w:val="1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D57BA"/>
    <w:multiLevelType w:val="multilevel"/>
    <w:tmpl w:val="F83CD552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22CHEvac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23CHEvac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34991B05"/>
    <w:multiLevelType w:val="hybridMultilevel"/>
    <w:tmpl w:val="8F9CD262"/>
    <w:lvl w:ilvl="0" w:tplc="220C7DA4">
      <w:start w:val="1"/>
      <w:numFmt w:val="bullet"/>
      <w:pStyle w:val="Beschrif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244A2"/>
    <w:multiLevelType w:val="hybridMultilevel"/>
    <w:tmpl w:val="637055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9322E8"/>
    <w:multiLevelType w:val="hybridMultilevel"/>
    <w:tmpl w:val="36A270C8"/>
    <w:lvl w:ilvl="0" w:tplc="089491D6">
      <w:start w:val="1"/>
      <w:numFmt w:val="bullet"/>
      <w:pStyle w:val="text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301FB"/>
    <w:multiLevelType w:val="multilevel"/>
    <w:tmpl w:val="E36AF48E"/>
    <w:lvl w:ilvl="0">
      <w:start w:val="1"/>
      <w:numFmt w:val="decimal"/>
      <w:pStyle w:val="2Evacberschrift1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3E9060DF"/>
    <w:multiLevelType w:val="multilevel"/>
    <w:tmpl w:val="0E6239C6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9" w15:restartNumberingAfterBreak="0">
    <w:nsid w:val="48664045"/>
    <w:multiLevelType w:val="hybridMultilevel"/>
    <w:tmpl w:val="B6127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A60BA"/>
    <w:multiLevelType w:val="hybridMultilevel"/>
    <w:tmpl w:val="19F631CE"/>
    <w:lvl w:ilvl="0" w:tplc="16E24D1C">
      <w:start w:val="1"/>
      <w:numFmt w:val="bullet"/>
      <w:pStyle w:val="ListekeinEinzug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01A6D"/>
    <w:multiLevelType w:val="hybridMultilevel"/>
    <w:tmpl w:val="B4802884"/>
    <w:lvl w:ilvl="0" w:tplc="9CDA0218">
      <w:start w:val="4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038F2"/>
    <w:multiLevelType w:val="hybridMultilevel"/>
    <w:tmpl w:val="A5AC28A0"/>
    <w:lvl w:ilvl="0" w:tplc="23DE4A24">
      <w:numFmt w:val="bullet"/>
      <w:lvlText w:val=""/>
      <w:lvlJc w:val="left"/>
      <w:pPr>
        <w:tabs>
          <w:tab w:val="num" w:pos="1065"/>
        </w:tabs>
        <w:ind w:left="1065" w:hanging="705"/>
      </w:pPr>
      <w:rPr>
        <w:rFonts w:ascii="Wingdings" w:eastAsia="SimSu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709BF"/>
    <w:multiLevelType w:val="hybridMultilevel"/>
    <w:tmpl w:val="0D54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E6F26"/>
    <w:multiLevelType w:val="hybridMultilevel"/>
    <w:tmpl w:val="BF00F5EE"/>
    <w:lvl w:ilvl="0" w:tplc="0407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BF6B9E"/>
    <w:multiLevelType w:val="hybridMultilevel"/>
    <w:tmpl w:val="A32A2E50"/>
    <w:lvl w:ilvl="0" w:tplc="4C608F8E">
      <w:start w:val="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A69DF"/>
    <w:multiLevelType w:val="hybridMultilevel"/>
    <w:tmpl w:val="CE229BA0"/>
    <w:lvl w:ilvl="0" w:tplc="1DC202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E4E81"/>
    <w:multiLevelType w:val="hybridMultilevel"/>
    <w:tmpl w:val="CE182B6A"/>
    <w:lvl w:ilvl="0" w:tplc="0407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8" w15:restartNumberingAfterBreak="0">
    <w:nsid w:val="6DE71704"/>
    <w:multiLevelType w:val="hybridMultilevel"/>
    <w:tmpl w:val="68DC1C58"/>
    <w:lvl w:ilvl="0" w:tplc="DB9A652C">
      <w:start w:val="1"/>
      <w:numFmt w:val="decimal"/>
      <w:pStyle w:val="berschrift2"/>
      <w:lvlText w:val="%1.1"/>
      <w:lvlJc w:val="left"/>
      <w:pPr>
        <w:ind w:left="1494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F5C1A"/>
    <w:multiLevelType w:val="hybridMultilevel"/>
    <w:tmpl w:val="31527A6E"/>
    <w:lvl w:ilvl="0" w:tplc="3C1EA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18"/>
  </w:num>
  <w:num w:numId="5">
    <w:abstractNumId w:val="17"/>
  </w:num>
  <w:num w:numId="6">
    <w:abstractNumId w:val="2"/>
  </w:num>
  <w:num w:numId="7">
    <w:abstractNumId w:val="22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0"/>
  </w:num>
  <w:num w:numId="16">
    <w:abstractNumId w:val="25"/>
  </w:num>
  <w:num w:numId="17">
    <w:abstractNumId w:val="4"/>
  </w:num>
  <w:num w:numId="18">
    <w:abstractNumId w:val="21"/>
  </w:num>
  <w:num w:numId="19">
    <w:abstractNumId w:val="12"/>
  </w:num>
  <w:num w:numId="20">
    <w:abstractNumId w:val="9"/>
  </w:num>
  <w:num w:numId="21">
    <w:abstractNumId w:val="16"/>
  </w:num>
  <w:num w:numId="22">
    <w:abstractNumId w:val="5"/>
  </w:num>
  <w:num w:numId="23">
    <w:abstractNumId w:val="5"/>
  </w:num>
  <w:num w:numId="24">
    <w:abstractNumId w:val="19"/>
  </w:num>
  <w:num w:numId="25">
    <w:abstractNumId w:val="5"/>
  </w:num>
  <w:num w:numId="26">
    <w:abstractNumId w:val="3"/>
  </w:num>
  <w:num w:numId="27">
    <w:abstractNumId w:val="15"/>
  </w:num>
  <w:num w:numId="28">
    <w:abstractNumId w:val="27"/>
  </w:num>
  <w:num w:numId="29">
    <w:abstractNumId w:val="23"/>
  </w:num>
  <w:num w:numId="30">
    <w:abstractNumId w:val="29"/>
  </w:num>
  <w:num w:numId="31">
    <w:abstractNumId w:val="7"/>
  </w:num>
  <w:num w:numId="32">
    <w:abstractNumId w:val="14"/>
  </w:num>
  <w:num w:numId="33">
    <w:abstractNumId w:val="5"/>
  </w:num>
  <w:num w:numId="34">
    <w:abstractNumId w:val="28"/>
  </w:num>
  <w:num w:numId="35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mirrorMargins/>
  <w:proofState w:spelling="clean" w:grammar="clean"/>
  <w:attachedTemplate r:id="rId1"/>
  <w:linkStyles/>
  <w:defaultTabStop w:val="1134"/>
  <w:hyphenationZone w:val="425"/>
  <w:evenAndOddHeaders/>
  <w:drawingGridHorizontalSpacing w:val="57"/>
  <w:drawingGridVerticalSpacing w:val="57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477"/>
    <w:rsid w:val="00022AED"/>
    <w:rsid w:val="0002510A"/>
    <w:rsid w:val="00026178"/>
    <w:rsid w:val="000358E1"/>
    <w:rsid w:val="0007199B"/>
    <w:rsid w:val="00072E10"/>
    <w:rsid w:val="000749C2"/>
    <w:rsid w:val="000B48D7"/>
    <w:rsid w:val="000D1230"/>
    <w:rsid w:val="00101CE1"/>
    <w:rsid w:val="0012318C"/>
    <w:rsid w:val="001353FB"/>
    <w:rsid w:val="001555C2"/>
    <w:rsid w:val="00157124"/>
    <w:rsid w:val="00165A1D"/>
    <w:rsid w:val="00165E73"/>
    <w:rsid w:val="00194CD8"/>
    <w:rsid w:val="001C7B65"/>
    <w:rsid w:val="001D63D9"/>
    <w:rsid w:val="001E4523"/>
    <w:rsid w:val="001F5DF4"/>
    <w:rsid w:val="00202A81"/>
    <w:rsid w:val="00212E95"/>
    <w:rsid w:val="00215D5F"/>
    <w:rsid w:val="00232726"/>
    <w:rsid w:val="0025390A"/>
    <w:rsid w:val="002556B6"/>
    <w:rsid w:val="00290EC6"/>
    <w:rsid w:val="00294406"/>
    <w:rsid w:val="002A7714"/>
    <w:rsid w:val="002C4006"/>
    <w:rsid w:val="002D70D6"/>
    <w:rsid w:val="00372C26"/>
    <w:rsid w:val="00377BD1"/>
    <w:rsid w:val="003F3BD4"/>
    <w:rsid w:val="00403B34"/>
    <w:rsid w:val="004309A3"/>
    <w:rsid w:val="00440B81"/>
    <w:rsid w:val="0044461A"/>
    <w:rsid w:val="0045164B"/>
    <w:rsid w:val="00484923"/>
    <w:rsid w:val="00485850"/>
    <w:rsid w:val="004C1E42"/>
    <w:rsid w:val="004C2B16"/>
    <w:rsid w:val="0053251B"/>
    <w:rsid w:val="00562348"/>
    <w:rsid w:val="00584468"/>
    <w:rsid w:val="005A36D7"/>
    <w:rsid w:val="005A44D7"/>
    <w:rsid w:val="005C3D98"/>
    <w:rsid w:val="00602099"/>
    <w:rsid w:val="006274DD"/>
    <w:rsid w:val="006453F6"/>
    <w:rsid w:val="00654023"/>
    <w:rsid w:val="00671E8B"/>
    <w:rsid w:val="0068554B"/>
    <w:rsid w:val="006958F1"/>
    <w:rsid w:val="006A3C3F"/>
    <w:rsid w:val="006B1F25"/>
    <w:rsid w:val="006B4168"/>
    <w:rsid w:val="006B6E62"/>
    <w:rsid w:val="006C1B3B"/>
    <w:rsid w:val="006D0ABE"/>
    <w:rsid w:val="006D2978"/>
    <w:rsid w:val="007302AB"/>
    <w:rsid w:val="00742384"/>
    <w:rsid w:val="007753A8"/>
    <w:rsid w:val="0079294C"/>
    <w:rsid w:val="007F52A7"/>
    <w:rsid w:val="0082705F"/>
    <w:rsid w:val="00853587"/>
    <w:rsid w:val="00876062"/>
    <w:rsid w:val="00895E11"/>
    <w:rsid w:val="008A2073"/>
    <w:rsid w:val="008A4477"/>
    <w:rsid w:val="008B7DA1"/>
    <w:rsid w:val="008D6A6A"/>
    <w:rsid w:val="008D7843"/>
    <w:rsid w:val="008F1BA2"/>
    <w:rsid w:val="008F7ADD"/>
    <w:rsid w:val="00993BF8"/>
    <w:rsid w:val="0099743C"/>
    <w:rsid w:val="009B4667"/>
    <w:rsid w:val="009B7678"/>
    <w:rsid w:val="009F2D4B"/>
    <w:rsid w:val="009F367B"/>
    <w:rsid w:val="00A0335E"/>
    <w:rsid w:val="00A6252B"/>
    <w:rsid w:val="00A90918"/>
    <w:rsid w:val="00AB59AC"/>
    <w:rsid w:val="00AB5B00"/>
    <w:rsid w:val="00AD0A05"/>
    <w:rsid w:val="00AD262A"/>
    <w:rsid w:val="00AE2A81"/>
    <w:rsid w:val="00B00B19"/>
    <w:rsid w:val="00B06EFC"/>
    <w:rsid w:val="00B220E4"/>
    <w:rsid w:val="00B30F76"/>
    <w:rsid w:val="00B36FF1"/>
    <w:rsid w:val="00B4043A"/>
    <w:rsid w:val="00B80CC6"/>
    <w:rsid w:val="00BA32E7"/>
    <w:rsid w:val="00BA7560"/>
    <w:rsid w:val="00BD6BDC"/>
    <w:rsid w:val="00BF4B4E"/>
    <w:rsid w:val="00C33999"/>
    <w:rsid w:val="00C34C5E"/>
    <w:rsid w:val="00C429AF"/>
    <w:rsid w:val="00C500E4"/>
    <w:rsid w:val="00C5442F"/>
    <w:rsid w:val="00C60407"/>
    <w:rsid w:val="00C74274"/>
    <w:rsid w:val="00C7638F"/>
    <w:rsid w:val="00CB196E"/>
    <w:rsid w:val="00CB2F06"/>
    <w:rsid w:val="00CB3B74"/>
    <w:rsid w:val="00CB4441"/>
    <w:rsid w:val="00CC420B"/>
    <w:rsid w:val="00CF79F2"/>
    <w:rsid w:val="00D165C4"/>
    <w:rsid w:val="00D43C9F"/>
    <w:rsid w:val="00DA6609"/>
    <w:rsid w:val="00DD6006"/>
    <w:rsid w:val="00DE0651"/>
    <w:rsid w:val="00E27F1F"/>
    <w:rsid w:val="00E66411"/>
    <w:rsid w:val="00E66B9E"/>
    <w:rsid w:val="00E9338C"/>
    <w:rsid w:val="00EA35D9"/>
    <w:rsid w:val="00EC287B"/>
    <w:rsid w:val="00EC6303"/>
    <w:rsid w:val="00F020CC"/>
    <w:rsid w:val="00F541FE"/>
    <w:rsid w:val="00F95109"/>
    <w:rsid w:val="00F969F4"/>
    <w:rsid w:val="00FA5150"/>
    <w:rsid w:val="00FA6E0C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06EA1A35"/>
  <w15:docId w15:val="{15563767-227E-4534-9BFB-93EB183D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390A"/>
    <w:pPr>
      <w:spacing w:before="120"/>
    </w:pPr>
    <w:rPr>
      <w:rFonts w:ascii="Arial" w:hAnsi="Arial"/>
      <w:sz w:val="22"/>
      <w:lang w:val="en-US"/>
    </w:rPr>
  </w:style>
  <w:style w:type="paragraph" w:styleId="berschrift1">
    <w:name w:val="heading 1"/>
    <w:aliases w:val="Heading 1,Pääostikko,Heading 1a,Major Division,boo,Major Divisions"/>
    <w:basedOn w:val="1EvacText"/>
    <w:next w:val="1EvacText"/>
    <w:link w:val="berschrift1Zchn"/>
    <w:autoRedefine/>
    <w:qFormat/>
    <w:rsid w:val="0025390A"/>
    <w:pPr>
      <w:keepNext/>
      <w:pageBreakBefore/>
      <w:spacing w:after="120"/>
      <w:outlineLvl w:val="0"/>
    </w:pPr>
    <w:rPr>
      <w:rFonts w:cs="Arial"/>
      <w:b/>
      <w:caps/>
      <w:sz w:val="28"/>
    </w:rPr>
  </w:style>
  <w:style w:type="paragraph" w:styleId="berschrift2">
    <w:name w:val="heading 2"/>
    <w:aliases w:val="4.1 CH Evac Heading2,Heading 2,Alaots.1,norm.,head:2#,2 headline,h,headline,S&amp;R2,ERMH2,Head 2,标题 1.1,Head 21,head:2#1,TOC,Head 22,head:2#2,Head 211,head:2#11,Head 23,head:2#3,Head 212,head:2#12,H2"/>
    <w:basedOn w:val="1EvacText"/>
    <w:next w:val="1EvacText"/>
    <w:link w:val="berschrift2Zchn"/>
    <w:autoRedefine/>
    <w:qFormat/>
    <w:rsid w:val="00EC287B"/>
    <w:pPr>
      <w:keepNext/>
      <w:framePr w:wrap="around" w:vAnchor="text" w:hAnchor="text" w:y="1"/>
      <w:numPr>
        <w:numId w:val="34"/>
      </w:numPr>
      <w:spacing w:after="120"/>
      <w:outlineLvl w:val="1"/>
    </w:pPr>
    <w:rPr>
      <w:rFonts w:eastAsia="SimSun"/>
      <w:b/>
      <w:sz w:val="24"/>
    </w:rPr>
  </w:style>
  <w:style w:type="paragraph" w:styleId="berschrift3">
    <w:name w:val="heading 3"/>
    <w:aliases w:val="Heading 3,Alaots.2,Bold,3 bullet,b,2,head:3#,Head 3,Head 31,head:3#1,Head 32,head:3#2,Head 311,head:3#11,Head 33,head:3#3,Head 312,head:3#12,H3,Heading 3 Char"/>
    <w:basedOn w:val="42CHEvacHeading3"/>
    <w:next w:val="1EvacText"/>
    <w:link w:val="berschrift3Zchn"/>
    <w:qFormat/>
    <w:rsid w:val="0025390A"/>
    <w:pPr>
      <w:framePr w:wrap="around"/>
    </w:pPr>
    <w:rPr>
      <w:rFonts w:cs="Arial"/>
      <w:lang w:val="en-US"/>
    </w:rPr>
  </w:style>
  <w:style w:type="paragraph" w:styleId="berschrift4">
    <w:name w:val="heading 4"/>
    <w:aliases w:val="Heading 4"/>
    <w:basedOn w:val="43CHEvacHeading4"/>
    <w:next w:val="1EvacText"/>
    <w:link w:val="berschrift4Zchn"/>
    <w:autoRedefine/>
    <w:qFormat/>
    <w:rsid w:val="0025390A"/>
    <w:pPr>
      <w:framePr w:wrap="around"/>
    </w:pPr>
  </w:style>
  <w:style w:type="paragraph" w:styleId="berschrift5">
    <w:name w:val="heading 5"/>
    <w:aliases w:val="Ooh,5 sub-bullet,sb,4,head:5#,Head 5,Head 51,head:5#1,Head 52,head:5#2,Head 511,head:5#11,Head 53,head:5#3,Head 512,head:5#12,Heading 5"/>
    <w:basedOn w:val="1EvacText"/>
    <w:next w:val="1EvacText"/>
    <w:link w:val="berschrift5Zchn"/>
    <w:qFormat/>
    <w:rsid w:val="0025390A"/>
    <w:pPr>
      <w:numPr>
        <w:ilvl w:val="4"/>
        <w:numId w:val="2"/>
      </w:numPr>
      <w:spacing w:before="240" w:after="120"/>
      <w:outlineLvl w:val="4"/>
    </w:pPr>
    <w:rPr>
      <w:sz w:val="24"/>
    </w:rPr>
  </w:style>
  <w:style w:type="paragraph" w:styleId="berschrift6">
    <w:name w:val="heading 6"/>
    <w:aliases w:val="Heading for Directory"/>
    <w:basedOn w:val="1EvacText"/>
    <w:next w:val="1EvacText"/>
    <w:link w:val="berschrift6Zchn"/>
    <w:qFormat/>
    <w:rsid w:val="0025390A"/>
    <w:pPr>
      <w:numPr>
        <w:ilvl w:val="5"/>
        <w:numId w:val="2"/>
      </w:numPr>
      <w:spacing w:before="240" w:after="120"/>
      <w:outlineLvl w:val="5"/>
    </w:pPr>
  </w:style>
  <w:style w:type="paragraph" w:styleId="berschrift7">
    <w:name w:val="heading 7"/>
    <w:basedOn w:val="1EvacText"/>
    <w:next w:val="1EvacText"/>
    <w:link w:val="berschrift7Zchn"/>
    <w:qFormat/>
    <w:rsid w:val="0025390A"/>
    <w:pPr>
      <w:numPr>
        <w:ilvl w:val="6"/>
        <w:numId w:val="2"/>
      </w:numPr>
      <w:spacing w:after="120"/>
      <w:outlineLvl w:val="6"/>
    </w:pPr>
  </w:style>
  <w:style w:type="paragraph" w:styleId="berschrift8">
    <w:name w:val="heading 8"/>
    <w:basedOn w:val="1EvacText"/>
    <w:next w:val="1EvacText"/>
    <w:link w:val="berschrift8Zchn"/>
    <w:qFormat/>
    <w:rsid w:val="0025390A"/>
    <w:pPr>
      <w:numPr>
        <w:ilvl w:val="7"/>
        <w:numId w:val="2"/>
      </w:numPr>
      <w:spacing w:after="120"/>
      <w:outlineLvl w:val="7"/>
    </w:pPr>
  </w:style>
  <w:style w:type="paragraph" w:styleId="berschrift9">
    <w:name w:val="heading 9"/>
    <w:basedOn w:val="1EvacText"/>
    <w:next w:val="1EvacText"/>
    <w:link w:val="berschrift9Zchn"/>
    <w:qFormat/>
    <w:rsid w:val="0025390A"/>
    <w:pPr>
      <w:numPr>
        <w:ilvl w:val="8"/>
        <w:numId w:val="2"/>
      </w:numPr>
      <w:tabs>
        <w:tab w:val="clear" w:pos="2160"/>
        <w:tab w:val="left" w:pos="1985"/>
      </w:tabs>
      <w:spacing w:after="1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vacText">
    <w:name w:val="1 Evac Text"/>
    <w:basedOn w:val="Standard"/>
    <w:link w:val="1EvacTextZchn"/>
    <w:rsid w:val="0025390A"/>
    <w:pPr>
      <w:spacing w:before="0"/>
    </w:pPr>
  </w:style>
  <w:style w:type="paragraph" w:styleId="Verzeichnis1">
    <w:name w:val="toc 1"/>
    <w:uiPriority w:val="39"/>
    <w:rsid w:val="0025390A"/>
    <w:pPr>
      <w:tabs>
        <w:tab w:val="left" w:pos="1134"/>
        <w:tab w:val="right" w:leader="dot" w:pos="9356"/>
      </w:tabs>
      <w:spacing w:before="120" w:after="120"/>
    </w:pPr>
    <w:rPr>
      <w:rFonts w:ascii="Arial Fett" w:eastAsia="SimSun" w:hAnsi="Arial Fett" w:cs="Arial"/>
      <w:b/>
      <w:noProof/>
      <w:sz w:val="28"/>
      <w:szCs w:val="28"/>
    </w:rPr>
  </w:style>
  <w:style w:type="paragraph" w:styleId="Verzeichnis2">
    <w:name w:val="toc 2"/>
    <w:basedOn w:val="Verzeichnis1"/>
    <w:uiPriority w:val="39"/>
    <w:rsid w:val="0025390A"/>
    <w:pPr>
      <w:spacing w:before="0" w:after="0"/>
    </w:pPr>
    <w:rPr>
      <w:rFonts w:ascii="Arial" w:hAnsi="Arial"/>
      <w:b w:val="0"/>
      <w:sz w:val="22"/>
    </w:rPr>
  </w:style>
  <w:style w:type="paragraph" w:styleId="Verzeichnis3">
    <w:name w:val="toc 3"/>
    <w:basedOn w:val="Verzeichnis2"/>
    <w:uiPriority w:val="39"/>
    <w:rsid w:val="0025390A"/>
  </w:style>
  <w:style w:type="character" w:styleId="Hyperlink">
    <w:name w:val="Hyperlink"/>
    <w:uiPriority w:val="99"/>
    <w:rsid w:val="0025390A"/>
    <w:rPr>
      <w:color w:val="0000FF"/>
      <w:u w:val="single"/>
    </w:rPr>
  </w:style>
  <w:style w:type="paragraph" w:styleId="Fuzeile">
    <w:name w:val="footer"/>
    <w:basedOn w:val="1EvacText"/>
    <w:semiHidden/>
    <w:rsid w:val="0025390A"/>
    <w:pPr>
      <w:tabs>
        <w:tab w:val="center" w:pos="5103"/>
        <w:tab w:val="right" w:pos="9639"/>
      </w:tabs>
    </w:pPr>
    <w:rPr>
      <w:rFonts w:ascii="Arial Fett" w:eastAsia="SimSun" w:hAnsi="Arial Fett"/>
      <w:b/>
    </w:rPr>
  </w:style>
  <w:style w:type="paragraph" w:styleId="Index1">
    <w:name w:val="index 1"/>
    <w:basedOn w:val="1EvacText"/>
    <w:semiHidden/>
    <w:rsid w:val="0025390A"/>
    <w:pPr>
      <w:tabs>
        <w:tab w:val="right" w:leader="dot" w:pos="4743"/>
      </w:tabs>
      <w:ind w:left="221" w:hanging="221"/>
    </w:pPr>
    <w:rPr>
      <w:sz w:val="20"/>
      <w:lang w:eastAsia="en-US"/>
    </w:rPr>
  </w:style>
  <w:style w:type="paragraph" w:styleId="Index2">
    <w:name w:val="index 2"/>
    <w:basedOn w:val="Index1"/>
    <w:semiHidden/>
    <w:rsid w:val="0025390A"/>
    <w:pPr>
      <w:spacing w:before="60"/>
      <w:ind w:left="442"/>
    </w:pPr>
  </w:style>
  <w:style w:type="paragraph" w:styleId="Index3">
    <w:name w:val="index 3"/>
    <w:basedOn w:val="Index2"/>
    <w:semiHidden/>
    <w:rsid w:val="0025390A"/>
    <w:pPr>
      <w:ind w:left="660"/>
    </w:pPr>
  </w:style>
  <w:style w:type="paragraph" w:styleId="Index4">
    <w:name w:val="index 4"/>
    <w:basedOn w:val="Index3"/>
    <w:semiHidden/>
    <w:rsid w:val="0025390A"/>
    <w:pPr>
      <w:ind w:left="880"/>
    </w:pPr>
  </w:style>
  <w:style w:type="paragraph" w:styleId="Index5">
    <w:name w:val="index 5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100" w:hanging="220"/>
    </w:pPr>
    <w:rPr>
      <w:rFonts w:ascii="Times New Roman" w:hAnsi="Times New Roman"/>
      <w:sz w:val="20"/>
      <w:lang w:eastAsia="en-US"/>
    </w:rPr>
  </w:style>
  <w:style w:type="paragraph" w:styleId="Index6">
    <w:name w:val="index 6"/>
    <w:basedOn w:val="Index5"/>
    <w:next w:val="Standard"/>
    <w:semiHidden/>
    <w:rsid w:val="0025390A"/>
    <w:pPr>
      <w:ind w:left="1320"/>
    </w:pPr>
  </w:style>
  <w:style w:type="paragraph" w:styleId="Index7">
    <w:name w:val="index 7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540" w:hanging="220"/>
    </w:pPr>
    <w:rPr>
      <w:rFonts w:ascii="Times New Roman" w:hAnsi="Times New Roman"/>
      <w:sz w:val="20"/>
      <w:lang w:eastAsia="en-US"/>
    </w:rPr>
  </w:style>
  <w:style w:type="paragraph" w:styleId="Index8">
    <w:name w:val="index 8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760" w:hanging="220"/>
    </w:pPr>
    <w:rPr>
      <w:rFonts w:ascii="Times New Roman" w:hAnsi="Times New Roman"/>
      <w:sz w:val="20"/>
      <w:lang w:eastAsia="en-US"/>
    </w:rPr>
  </w:style>
  <w:style w:type="paragraph" w:styleId="Index9">
    <w:name w:val="index 9"/>
    <w:basedOn w:val="Standard"/>
    <w:next w:val="Standard"/>
    <w:semiHidden/>
    <w:rsid w:val="0025390A"/>
    <w:pPr>
      <w:tabs>
        <w:tab w:val="right" w:leader="dot" w:pos="4743"/>
      </w:tabs>
      <w:spacing w:line="360" w:lineRule="auto"/>
      <w:ind w:left="1980" w:hanging="220"/>
    </w:pPr>
    <w:rPr>
      <w:rFonts w:ascii="Times New Roman" w:hAnsi="Times New Roman"/>
      <w:sz w:val="20"/>
      <w:lang w:eastAsia="en-US"/>
    </w:rPr>
  </w:style>
  <w:style w:type="paragraph" w:customStyle="1" w:styleId="ListekeinEinzug">
    <w:name w:val="Liste kein Einzug"/>
    <w:basedOn w:val="1EvacText"/>
    <w:next w:val="1EvacText"/>
    <w:rsid w:val="0025390A"/>
    <w:pPr>
      <w:numPr>
        <w:numId w:val="3"/>
      </w:numPr>
    </w:pPr>
  </w:style>
  <w:style w:type="paragraph" w:customStyle="1" w:styleId="BildTabellenbeschriftung">
    <w:name w:val="Bild+Tabellenbeschriftung"/>
    <w:basedOn w:val="1EvacText"/>
    <w:next w:val="1EvacText"/>
    <w:rsid w:val="0025390A"/>
    <w:pPr>
      <w:keepLines/>
      <w:tabs>
        <w:tab w:val="left" w:pos="1418"/>
      </w:tabs>
      <w:spacing w:before="40"/>
    </w:pPr>
    <w:rPr>
      <w:rFonts w:eastAsia="SimSun"/>
      <w:b/>
      <w:bCs/>
      <w:i/>
      <w:sz w:val="20"/>
    </w:rPr>
  </w:style>
  <w:style w:type="paragraph" w:styleId="Abbildungsverzeichnis">
    <w:name w:val="table of figures"/>
    <w:basedOn w:val="1EvacText"/>
    <w:next w:val="1EvacText"/>
    <w:uiPriority w:val="99"/>
    <w:rsid w:val="0025390A"/>
    <w:pPr>
      <w:tabs>
        <w:tab w:val="left" w:pos="1418"/>
        <w:tab w:val="right" w:leader="dot" w:pos="9356"/>
      </w:tabs>
      <w:ind w:left="1418" w:hanging="1418"/>
    </w:pPr>
    <w:rPr>
      <w:rFonts w:eastAsia="SimSun"/>
      <w:lang w:eastAsia="en-US"/>
    </w:rPr>
  </w:style>
  <w:style w:type="paragraph" w:styleId="Indexberschrift">
    <w:name w:val="index heading"/>
    <w:basedOn w:val="1EvacText"/>
    <w:next w:val="Index1"/>
    <w:semiHidden/>
    <w:rsid w:val="0025390A"/>
    <w:pPr>
      <w:spacing w:before="360" w:line="360" w:lineRule="auto"/>
    </w:pPr>
    <w:rPr>
      <w:rFonts w:ascii="Arial Fett" w:hAnsi="Arial Fett"/>
      <w:b/>
      <w:i/>
      <w:sz w:val="20"/>
      <w:lang w:eastAsia="en-US"/>
    </w:rPr>
  </w:style>
  <w:style w:type="paragraph" w:styleId="Kopfzeile">
    <w:name w:val="header"/>
    <w:basedOn w:val="1EvacText"/>
    <w:semiHidden/>
    <w:rsid w:val="0025390A"/>
    <w:pPr>
      <w:tabs>
        <w:tab w:val="left" w:pos="567"/>
      </w:tabs>
      <w:spacing w:before="60" w:after="60"/>
      <w:ind w:left="567" w:hanging="567"/>
    </w:pPr>
    <w:rPr>
      <w:rFonts w:ascii="Arial Fett" w:eastAsia="SimSun" w:hAnsi="Arial Fett"/>
      <w:b/>
    </w:rPr>
  </w:style>
  <w:style w:type="character" w:styleId="Seitenzahl">
    <w:name w:val="page number"/>
    <w:basedOn w:val="Absatz-Standardschriftart"/>
    <w:semiHidden/>
    <w:rsid w:val="0025390A"/>
  </w:style>
  <w:style w:type="paragraph" w:customStyle="1" w:styleId="Tabellenkopf">
    <w:name w:val="Tabellenkopf"/>
    <w:basedOn w:val="1EvacText"/>
    <w:next w:val="1EvacText"/>
    <w:rsid w:val="0025390A"/>
    <w:pPr>
      <w:spacing w:before="40" w:after="40"/>
    </w:pPr>
    <w:rPr>
      <w:rFonts w:ascii="Arial Fett" w:eastAsia="SimSun" w:hAnsi="Arial Fett"/>
      <w:b/>
      <w:lang w:eastAsia="en-US"/>
    </w:rPr>
  </w:style>
  <w:style w:type="paragraph" w:customStyle="1" w:styleId="Tabelleneintrag">
    <w:name w:val="Tabelleneintrag"/>
    <w:basedOn w:val="1EvacText"/>
    <w:next w:val="1EvacText"/>
    <w:rsid w:val="0025390A"/>
    <w:pPr>
      <w:spacing w:before="60" w:after="60"/>
    </w:pPr>
    <w:rPr>
      <w:rFonts w:eastAsia="SimSun"/>
      <w:lang w:eastAsia="en-US"/>
    </w:rPr>
  </w:style>
  <w:style w:type="paragraph" w:styleId="Funotentext">
    <w:name w:val="footnote text"/>
    <w:basedOn w:val="Standard"/>
    <w:semiHidden/>
    <w:rsid w:val="0025390A"/>
    <w:pPr>
      <w:spacing w:before="0"/>
    </w:pPr>
    <w:rPr>
      <w:rFonts w:ascii="Times New Roman" w:hAnsi="Times New Roman"/>
      <w:sz w:val="20"/>
      <w:lang w:eastAsia="en-US"/>
    </w:rPr>
  </w:style>
  <w:style w:type="paragraph" w:customStyle="1" w:styleId="Fuzeile-cover">
    <w:name w:val="Fußzeile-cover"/>
    <w:basedOn w:val="Fuzeile"/>
    <w:rsid w:val="0025390A"/>
    <w:pPr>
      <w:pBdr>
        <w:top w:val="single" w:sz="4" w:space="8" w:color="auto"/>
      </w:pBdr>
      <w:jc w:val="center"/>
    </w:pPr>
    <w:rPr>
      <w:rFonts w:ascii="Garamond" w:hAnsi="Garamond"/>
      <w:b w:val="0"/>
    </w:rPr>
  </w:style>
  <w:style w:type="paragraph" w:customStyle="1" w:styleId="6EvacCover">
    <w:name w:val="6 Evac Cover"/>
    <w:basedOn w:val="Standard"/>
    <w:rsid w:val="0025390A"/>
    <w:pPr>
      <w:widowControl w:val="0"/>
      <w:autoSpaceDE w:val="0"/>
      <w:autoSpaceDN w:val="0"/>
      <w:adjustRightInd w:val="0"/>
      <w:spacing w:before="80" w:after="120"/>
    </w:pPr>
    <w:rPr>
      <w:rFonts w:cs="Arial"/>
      <w:b/>
      <w:bCs/>
      <w:i/>
      <w:iCs/>
      <w:color w:val="211D1E"/>
      <w:sz w:val="52"/>
      <w:szCs w:val="52"/>
    </w:rPr>
  </w:style>
  <w:style w:type="paragraph" w:customStyle="1" w:styleId="Sicherheitshinweise">
    <w:name w:val="Sicherheitshinweise"/>
    <w:basedOn w:val="1EvacText"/>
    <w:next w:val="1EvacText"/>
    <w:rsid w:val="0025390A"/>
    <w:rPr>
      <w:rFonts w:ascii="Arial Fett" w:hAnsi="Arial Fett"/>
      <w:b/>
    </w:rPr>
  </w:style>
  <w:style w:type="paragraph" w:customStyle="1" w:styleId="Hinweise">
    <w:name w:val="Hinweise"/>
    <w:basedOn w:val="1EvacText"/>
    <w:next w:val="1EvacText"/>
    <w:rsid w:val="0025390A"/>
    <w:rPr>
      <w:rFonts w:eastAsia="SimSun"/>
      <w:b/>
      <w:i/>
      <w:sz w:val="20"/>
    </w:rPr>
  </w:style>
  <w:style w:type="paragraph" w:customStyle="1" w:styleId="61EvacCoversmall">
    <w:name w:val="6.1 Evac Cover_small"/>
    <w:basedOn w:val="6EvacCover"/>
    <w:rsid w:val="0025390A"/>
    <w:rPr>
      <w:i w:val="0"/>
      <w:iCs w:val="0"/>
      <w:sz w:val="28"/>
    </w:rPr>
  </w:style>
  <w:style w:type="paragraph" w:customStyle="1" w:styleId="ListeEinzug">
    <w:name w:val="Liste Einzug"/>
    <w:basedOn w:val="ListekeinEinzug"/>
    <w:next w:val="1EvacText"/>
    <w:rsid w:val="0025390A"/>
    <w:pPr>
      <w:numPr>
        <w:numId w:val="1"/>
      </w:numPr>
      <w:ind w:left="782"/>
    </w:pPr>
  </w:style>
  <w:style w:type="paragraph" w:customStyle="1" w:styleId="Querverweis">
    <w:name w:val="Querverweis"/>
    <w:basedOn w:val="1EvacText"/>
    <w:next w:val="1EvacText"/>
    <w:rsid w:val="0025390A"/>
    <w:rPr>
      <w:rFonts w:ascii="Arial Fett" w:hAnsi="Arial Fett"/>
      <w:b/>
    </w:rPr>
  </w:style>
  <w:style w:type="character" w:customStyle="1" w:styleId="FettZeichen">
    <w:name w:val="FettZeichen"/>
    <w:rsid w:val="0025390A"/>
    <w:rPr>
      <w:b/>
      <w:lang w:val="de-DE"/>
    </w:rPr>
  </w:style>
  <w:style w:type="character" w:customStyle="1" w:styleId="KursivZeichen">
    <w:name w:val="KursivZeichen"/>
    <w:rsid w:val="0025390A"/>
    <w:rPr>
      <w:i/>
    </w:rPr>
  </w:style>
  <w:style w:type="character" w:customStyle="1" w:styleId="FettKursivZeichen">
    <w:name w:val="FettKursivZeichen"/>
    <w:rsid w:val="0025390A"/>
    <w:rPr>
      <w:b/>
      <w:i/>
    </w:rPr>
  </w:style>
  <w:style w:type="paragraph" w:customStyle="1" w:styleId="TextBlocksatz">
    <w:name w:val="TextBlocksatz"/>
    <w:basedOn w:val="1EvacText"/>
    <w:next w:val="1EvacText"/>
    <w:rsid w:val="0025390A"/>
    <w:pPr>
      <w:jc w:val="both"/>
    </w:pPr>
  </w:style>
  <w:style w:type="paragraph" w:customStyle="1" w:styleId="TextRechtsbndig">
    <w:name w:val="TextRechtsbündig"/>
    <w:basedOn w:val="1EvacText"/>
    <w:next w:val="1EvacText"/>
    <w:rsid w:val="0025390A"/>
    <w:pPr>
      <w:jc w:val="right"/>
    </w:pPr>
  </w:style>
  <w:style w:type="character" w:customStyle="1" w:styleId="UnterstrZeichen">
    <w:name w:val="UnterstrZeichen"/>
    <w:rsid w:val="0025390A"/>
    <w:rPr>
      <w:u w:val="single"/>
    </w:rPr>
  </w:style>
  <w:style w:type="paragraph" w:customStyle="1" w:styleId="kleineSchrift">
    <w:name w:val="kleineSchrift"/>
    <w:basedOn w:val="1EvacText"/>
    <w:next w:val="1EvacText"/>
    <w:rsid w:val="0025390A"/>
    <w:rPr>
      <w:sz w:val="18"/>
    </w:rPr>
  </w:style>
  <w:style w:type="paragraph" w:customStyle="1" w:styleId="Listenichteingerckt">
    <w:name w:val="Liste nicht eingerückt"/>
    <w:basedOn w:val="1EvacText"/>
    <w:rsid w:val="0025390A"/>
    <w:pPr>
      <w:tabs>
        <w:tab w:val="num" w:pos="397"/>
      </w:tabs>
      <w:ind w:left="397" w:hanging="397"/>
    </w:pPr>
    <w:rPr>
      <w:lang w:val="en-GB"/>
    </w:rPr>
  </w:style>
  <w:style w:type="paragraph" w:customStyle="1" w:styleId="berschrift1KeineNR">
    <w:name w:val="Überschrift1KeineNR"/>
    <w:basedOn w:val="berschrift1"/>
    <w:next w:val="1EvacText"/>
    <w:rsid w:val="0025390A"/>
    <w:rPr>
      <w:lang w:val="en-GB"/>
    </w:rPr>
  </w:style>
  <w:style w:type="character" w:customStyle="1" w:styleId="smallcharacters">
    <w:name w:val="small characters"/>
    <w:rsid w:val="0025390A"/>
    <w:rPr>
      <w:rFonts w:ascii="Arial" w:hAnsi="Arial"/>
      <w:dstrike w:val="0"/>
      <w:sz w:val="18"/>
      <w:vertAlign w:val="baseline"/>
      <w:lang w:val="de-DE"/>
    </w:rPr>
  </w:style>
  <w:style w:type="paragraph" w:customStyle="1" w:styleId="Text-fett17112008">
    <w:name w:val="Text-fett17/11/2008"/>
    <w:basedOn w:val="1EvacText"/>
    <w:rsid w:val="0025390A"/>
    <w:pPr>
      <w:spacing w:before="120"/>
    </w:pPr>
    <w:rPr>
      <w:rFonts w:ascii="Arial Fett" w:eastAsia="SimSun" w:hAnsi="Arial Fett"/>
      <w:b/>
      <w:lang w:val="de-LI"/>
    </w:rPr>
  </w:style>
  <w:style w:type="paragraph" w:customStyle="1" w:styleId="TextFett-Kapitlchen">
    <w:name w:val="TextFett - Kapitälchen"/>
    <w:basedOn w:val="Standard"/>
    <w:rsid w:val="0025390A"/>
    <w:rPr>
      <w:rFonts w:ascii="Arial Fett" w:hAnsi="Arial Fett"/>
      <w:b/>
      <w:smallCaps/>
      <w:lang w:val="en-GB"/>
    </w:rPr>
  </w:style>
  <w:style w:type="paragraph" w:styleId="Verzeichnis4">
    <w:name w:val="toc 4"/>
    <w:basedOn w:val="Verzeichnis3"/>
    <w:next w:val="Standard"/>
    <w:autoRedefine/>
    <w:uiPriority w:val="39"/>
    <w:rsid w:val="0025390A"/>
  </w:style>
  <w:style w:type="paragraph" w:customStyle="1" w:styleId="berschrift2KeineNr">
    <w:name w:val="Überschrift2KeineNr"/>
    <w:basedOn w:val="berschrift2"/>
    <w:next w:val="1EvacText"/>
    <w:rsid w:val="0025390A"/>
    <w:pPr>
      <w:framePr w:wrap="around"/>
    </w:pPr>
  </w:style>
  <w:style w:type="paragraph" w:styleId="Verzeichnis5">
    <w:name w:val="toc 5"/>
    <w:basedOn w:val="Standard"/>
    <w:next w:val="Standard"/>
    <w:autoRedefine/>
    <w:rsid w:val="0025390A"/>
    <w:pPr>
      <w:ind w:left="880"/>
    </w:pPr>
  </w:style>
  <w:style w:type="paragraph" w:styleId="Verzeichnis6">
    <w:name w:val="toc 6"/>
    <w:basedOn w:val="Standard"/>
    <w:next w:val="Standard"/>
    <w:autoRedefine/>
    <w:rsid w:val="0025390A"/>
    <w:pPr>
      <w:ind w:left="1100"/>
    </w:pPr>
  </w:style>
  <w:style w:type="paragraph" w:styleId="Verzeichnis7">
    <w:name w:val="toc 7"/>
    <w:basedOn w:val="Standard"/>
    <w:next w:val="Standard"/>
    <w:autoRedefine/>
    <w:rsid w:val="0025390A"/>
    <w:pPr>
      <w:ind w:left="1320"/>
    </w:pPr>
  </w:style>
  <w:style w:type="paragraph" w:styleId="Verzeichnis8">
    <w:name w:val="toc 8"/>
    <w:basedOn w:val="Standard"/>
    <w:next w:val="Standard"/>
    <w:autoRedefine/>
    <w:rsid w:val="0025390A"/>
    <w:pPr>
      <w:ind w:left="1540"/>
    </w:pPr>
  </w:style>
  <w:style w:type="paragraph" w:styleId="Verzeichnis9">
    <w:name w:val="toc 9"/>
    <w:basedOn w:val="Standard"/>
    <w:next w:val="Standard"/>
    <w:autoRedefine/>
    <w:rsid w:val="0025390A"/>
    <w:pPr>
      <w:ind w:left="1760"/>
    </w:pPr>
  </w:style>
  <w:style w:type="paragraph" w:customStyle="1" w:styleId="Tabelle-bezeichnung">
    <w:name w:val="Tabelle-bezeichnung"/>
    <w:basedOn w:val="1EvacText"/>
    <w:rsid w:val="0025390A"/>
    <w:pPr>
      <w:keepLines/>
      <w:tabs>
        <w:tab w:val="left" w:pos="1418"/>
      </w:tabs>
      <w:spacing w:before="120" w:after="120"/>
    </w:pPr>
    <w:rPr>
      <w:b/>
      <w:bCs/>
      <w:i/>
      <w:sz w:val="20"/>
    </w:rPr>
  </w:style>
  <w:style w:type="paragraph" w:styleId="Beschriftung">
    <w:name w:val="caption"/>
    <w:basedOn w:val="Standard"/>
    <w:next w:val="Standard"/>
    <w:qFormat/>
    <w:rsid w:val="0025390A"/>
    <w:pPr>
      <w:numPr>
        <w:numId w:val="32"/>
      </w:numPr>
      <w:spacing w:before="0"/>
    </w:pPr>
    <w:rPr>
      <w:bCs/>
      <w:sz w:val="20"/>
    </w:rPr>
  </w:style>
  <w:style w:type="paragraph" w:customStyle="1" w:styleId="Tabelle">
    <w:name w:val="Tabelle"/>
    <w:basedOn w:val="Standard"/>
    <w:next w:val="Standard"/>
    <w:rsid w:val="0025390A"/>
    <w:pPr>
      <w:spacing w:before="60" w:after="60"/>
      <w:jc w:val="both"/>
    </w:pPr>
    <w:rPr>
      <w:rFonts w:eastAsia="SimSun"/>
      <w:lang w:val="en-GB" w:eastAsia="en-US"/>
    </w:rPr>
  </w:style>
  <w:style w:type="paragraph" w:customStyle="1" w:styleId="StepsIntroduction1">
    <w:name w:val="Steps Introduction 1"/>
    <w:basedOn w:val="1EvacText"/>
    <w:next w:val="Standard"/>
    <w:rsid w:val="0025390A"/>
    <w:pPr>
      <w:keepNext/>
      <w:keepLines/>
      <w:spacing w:before="240"/>
    </w:pPr>
    <w:rPr>
      <w:rFonts w:cs="Arial"/>
      <w:b/>
    </w:rPr>
  </w:style>
  <w:style w:type="paragraph" w:customStyle="1" w:styleId="41">
    <w:name w:val="4.1"/>
    <w:basedOn w:val="1CHEvacText"/>
    <w:rsid w:val="0025390A"/>
  </w:style>
  <w:style w:type="paragraph" w:customStyle="1" w:styleId="Fuzeile-1Seite">
    <w:name w:val="Fußzeile-1.Seite"/>
    <w:basedOn w:val="1EvacText"/>
    <w:rsid w:val="0025390A"/>
    <w:rPr>
      <w:sz w:val="14"/>
      <w:lang w:val="en-GB"/>
    </w:rPr>
  </w:style>
  <w:style w:type="paragraph" w:customStyle="1" w:styleId="6CHEvacCover">
    <w:name w:val="6 CH Evac Cover"/>
    <w:basedOn w:val="6EvacCover"/>
    <w:rsid w:val="0025390A"/>
    <w:rPr>
      <w:rFonts w:ascii="Arial Fett" w:eastAsia="SimSun" w:hAnsi="Arial Fett"/>
      <w:lang w:val="en-GB"/>
    </w:rPr>
  </w:style>
  <w:style w:type="paragraph" w:customStyle="1" w:styleId="61CHEvacCoversmall">
    <w:name w:val="6.1 CH Evac Cover_small"/>
    <w:basedOn w:val="61EvacCoversmall"/>
    <w:rsid w:val="0025390A"/>
    <w:rPr>
      <w:rFonts w:ascii="SimSun" w:eastAsia="SimSun" w:hAnsi="SimSun"/>
      <w:i/>
      <w:iCs/>
      <w:lang w:val="en-GB"/>
    </w:rPr>
  </w:style>
  <w:style w:type="paragraph" w:customStyle="1" w:styleId="11EvacBlocksatz">
    <w:name w:val="1.1 Evac Blocksatz"/>
    <w:basedOn w:val="1EvacText"/>
    <w:rsid w:val="0025390A"/>
    <w:pPr>
      <w:jc w:val="both"/>
    </w:pPr>
  </w:style>
  <w:style w:type="paragraph" w:customStyle="1" w:styleId="11USEvacjustified">
    <w:name w:val="1.1 US Evac justified"/>
    <w:basedOn w:val="11EvacBlocksatz"/>
    <w:rsid w:val="0025390A"/>
  </w:style>
  <w:style w:type="paragraph" w:customStyle="1" w:styleId="11CHEvacjustified">
    <w:name w:val="1.1 CH Evac justified"/>
    <w:basedOn w:val="11EvacBlocksatz"/>
    <w:rsid w:val="0025390A"/>
    <w:rPr>
      <w:rFonts w:ascii="SimSun" w:eastAsia="SimSun" w:hAnsi="SimSun"/>
    </w:rPr>
  </w:style>
  <w:style w:type="paragraph" w:customStyle="1" w:styleId="1CHEvacText">
    <w:name w:val="1 CH Evac Text"/>
    <w:basedOn w:val="1EvacText"/>
    <w:link w:val="1CHEvacTextZchn"/>
    <w:rsid w:val="0025390A"/>
    <w:rPr>
      <w:rFonts w:eastAsia="SimSun"/>
      <w:lang w:val="en-GB"/>
    </w:rPr>
  </w:style>
  <w:style w:type="paragraph" w:customStyle="1" w:styleId="1USEvacText">
    <w:name w:val="1 US Evac Text"/>
    <w:basedOn w:val="1EvacText"/>
    <w:rsid w:val="0025390A"/>
  </w:style>
  <w:style w:type="paragraph" w:customStyle="1" w:styleId="12Evaczentriert">
    <w:name w:val="1.2 Evac zentriert"/>
    <w:basedOn w:val="1EvacText"/>
    <w:rsid w:val="0025390A"/>
    <w:pPr>
      <w:jc w:val="center"/>
    </w:pPr>
  </w:style>
  <w:style w:type="paragraph" w:customStyle="1" w:styleId="12CHEvaccentered">
    <w:name w:val="1.2 CH Evac centered"/>
    <w:basedOn w:val="12Evaczentriert"/>
    <w:rsid w:val="0025390A"/>
    <w:rPr>
      <w:rFonts w:ascii="SimSun" w:eastAsia="SimSun" w:hAnsi="SimSun"/>
    </w:rPr>
  </w:style>
  <w:style w:type="paragraph" w:customStyle="1" w:styleId="12USEvaccentered">
    <w:name w:val="1.2 US Evac centered"/>
    <w:basedOn w:val="12Evaczentriert"/>
    <w:rsid w:val="0025390A"/>
  </w:style>
  <w:style w:type="paragraph" w:customStyle="1" w:styleId="13Evacrechtsbndig">
    <w:name w:val="1.3 Evac rechtsbündig"/>
    <w:basedOn w:val="1EvacText"/>
    <w:rsid w:val="0025390A"/>
    <w:pPr>
      <w:jc w:val="right"/>
    </w:pPr>
    <w:rPr>
      <w:lang w:val="en-GB"/>
    </w:rPr>
  </w:style>
  <w:style w:type="paragraph" w:customStyle="1" w:styleId="13CHEvacright-aligned">
    <w:name w:val="1.3 CH Evac right-aligned"/>
    <w:basedOn w:val="13Evacrechtsbndig"/>
    <w:rsid w:val="0025390A"/>
    <w:rPr>
      <w:rFonts w:ascii="SimSun" w:eastAsia="SimSun" w:hAnsi="SimSun"/>
    </w:rPr>
  </w:style>
  <w:style w:type="paragraph" w:customStyle="1" w:styleId="13USEvacright-aligned">
    <w:name w:val="1.3 US Evac right-aligned"/>
    <w:basedOn w:val="13Evacrechtsbndig"/>
    <w:rsid w:val="0025390A"/>
    <w:rPr>
      <w:lang w:val="en-US"/>
    </w:rPr>
  </w:style>
  <w:style w:type="paragraph" w:customStyle="1" w:styleId="14Evackleingedruckt">
    <w:name w:val="1.4 Evac kleingedruckt"/>
    <w:basedOn w:val="1EvacText"/>
    <w:rsid w:val="0025390A"/>
    <w:rPr>
      <w:sz w:val="16"/>
    </w:rPr>
  </w:style>
  <w:style w:type="paragraph" w:customStyle="1" w:styleId="14CHEvacsmallprint">
    <w:name w:val="1.4 CH Evac small print"/>
    <w:basedOn w:val="14Evackleingedruckt"/>
    <w:rsid w:val="0025390A"/>
    <w:rPr>
      <w:rFonts w:ascii="SimSun" w:eastAsia="SimSun" w:hAnsi="SimSun"/>
    </w:rPr>
  </w:style>
  <w:style w:type="paragraph" w:customStyle="1" w:styleId="14USEvacsmallprint">
    <w:name w:val="1.4 US Evac small print"/>
    <w:basedOn w:val="14Evackleingedruckt"/>
    <w:rsid w:val="0025390A"/>
  </w:style>
  <w:style w:type="paragraph" w:customStyle="1" w:styleId="2Evacberschrift1">
    <w:name w:val="2 Evac Überschrift 1"/>
    <w:basedOn w:val="berschrift1"/>
    <w:next w:val="1EvacText"/>
    <w:rsid w:val="0025390A"/>
    <w:pPr>
      <w:numPr>
        <w:numId w:val="5"/>
      </w:numPr>
    </w:pPr>
    <w:rPr>
      <w:lang w:val="en-GB"/>
    </w:rPr>
  </w:style>
  <w:style w:type="paragraph" w:customStyle="1" w:styleId="2USEvacHeader1">
    <w:name w:val="2. US Evac Header 1"/>
    <w:basedOn w:val="2Evacberschrift1"/>
    <w:rsid w:val="0025390A"/>
    <w:pPr>
      <w:numPr>
        <w:numId w:val="0"/>
      </w:numPr>
    </w:pPr>
    <w:rPr>
      <w:rFonts w:ascii="SimSun" w:eastAsia="SimSun" w:hAnsi="SimSun"/>
    </w:rPr>
  </w:style>
  <w:style w:type="paragraph" w:customStyle="1" w:styleId="4CHEvacHeading1">
    <w:name w:val="4 CH Evac Heading1"/>
    <w:basedOn w:val="berschrift1"/>
    <w:next w:val="1CHEvacText"/>
    <w:link w:val="4CHEvacHeading1Zchn"/>
    <w:rsid w:val="0025390A"/>
    <w:pPr>
      <w:numPr>
        <w:numId w:val="8"/>
      </w:numPr>
      <w:tabs>
        <w:tab w:val="clear" w:pos="737"/>
        <w:tab w:val="left" w:pos="907"/>
      </w:tabs>
    </w:pPr>
    <w:rPr>
      <w:rFonts w:eastAsia="SimSun"/>
      <w:lang w:val="en-GB"/>
    </w:rPr>
  </w:style>
  <w:style w:type="paragraph" w:customStyle="1" w:styleId="SIMSUNHeading2">
    <w:name w:val="SIMSUNHeading2"/>
    <w:basedOn w:val="Standard"/>
    <w:rsid w:val="0025390A"/>
    <w:pPr>
      <w:numPr>
        <w:ilvl w:val="1"/>
        <w:numId w:val="6"/>
      </w:numPr>
    </w:pPr>
  </w:style>
  <w:style w:type="paragraph" w:customStyle="1" w:styleId="SimSunHeading3">
    <w:name w:val="SimSunHeading3"/>
    <w:basedOn w:val="Standard"/>
    <w:rsid w:val="0025390A"/>
    <w:pPr>
      <w:numPr>
        <w:ilvl w:val="2"/>
        <w:numId w:val="6"/>
      </w:numPr>
    </w:pPr>
  </w:style>
  <w:style w:type="paragraph" w:customStyle="1" w:styleId="SIMSUNHeading4">
    <w:name w:val="SIMSUNHeading4"/>
    <w:basedOn w:val="Standard"/>
    <w:rsid w:val="0025390A"/>
    <w:pPr>
      <w:numPr>
        <w:ilvl w:val="3"/>
        <w:numId w:val="6"/>
      </w:numPr>
    </w:pPr>
  </w:style>
  <w:style w:type="paragraph" w:customStyle="1" w:styleId="SIMSUNHeading5">
    <w:name w:val="SIMSUNHeading5"/>
    <w:basedOn w:val="Standard"/>
    <w:rsid w:val="0025390A"/>
    <w:pPr>
      <w:numPr>
        <w:ilvl w:val="4"/>
        <w:numId w:val="6"/>
      </w:numPr>
    </w:pPr>
  </w:style>
  <w:style w:type="paragraph" w:customStyle="1" w:styleId="41CHEvacHeading2">
    <w:name w:val="4.1 CH Evac Heading 2"/>
    <w:basedOn w:val="berschrift2"/>
    <w:next w:val="1CHEvacText"/>
    <w:link w:val="41CHEvacHeading2Zchn"/>
    <w:rsid w:val="0025390A"/>
    <w:pPr>
      <w:framePr w:wrap="around"/>
      <w:numPr>
        <w:ilvl w:val="1"/>
        <w:numId w:val="8"/>
      </w:numPr>
      <w:tabs>
        <w:tab w:val="clear" w:pos="737"/>
        <w:tab w:val="left" w:pos="907"/>
      </w:tabs>
    </w:pPr>
    <w:rPr>
      <w:lang w:val="en-GB"/>
    </w:rPr>
  </w:style>
  <w:style w:type="paragraph" w:customStyle="1" w:styleId="7CHEvacHintsANSI">
    <w:name w:val="7 CH Evac Hints ANSI"/>
    <w:basedOn w:val="Tabelleneintrag"/>
    <w:rsid w:val="0025390A"/>
    <w:pPr>
      <w:jc w:val="center"/>
    </w:pPr>
    <w:rPr>
      <w:rFonts w:ascii="Arial Fett" w:hAnsi="Arial Fett"/>
      <w:b/>
      <w:caps/>
      <w:color w:val="FFFFFF"/>
      <w:sz w:val="56"/>
    </w:rPr>
  </w:style>
  <w:style w:type="paragraph" w:customStyle="1" w:styleId="31EvacTabellenkopf">
    <w:name w:val="3.1 Evac Tabellenkopf"/>
    <w:basedOn w:val="1EvacText"/>
    <w:next w:val="1EvacText"/>
    <w:rsid w:val="0025390A"/>
    <w:pPr>
      <w:spacing w:before="40" w:after="40"/>
    </w:pPr>
    <w:rPr>
      <w:rFonts w:ascii="Arial Fett" w:hAnsi="Arial Fett"/>
      <w:b/>
      <w:lang w:eastAsia="en-US"/>
    </w:rPr>
  </w:style>
  <w:style w:type="paragraph" w:customStyle="1" w:styleId="Callout">
    <w:name w:val="Callout"/>
    <w:basedOn w:val="Standard"/>
    <w:rsid w:val="0025390A"/>
    <w:pPr>
      <w:spacing w:before="60"/>
      <w:jc w:val="center"/>
    </w:pPr>
    <w:rPr>
      <w:rFonts w:ascii="Arial Fett" w:eastAsia="SimSun" w:hAnsi="Arial Fett"/>
      <w:b/>
      <w:bCs/>
      <w:color w:val="FFFFFF"/>
      <w:sz w:val="24"/>
    </w:rPr>
  </w:style>
  <w:style w:type="paragraph" w:customStyle="1" w:styleId="42CHEvacHeading3">
    <w:name w:val="4.2 CH Evac Heading3"/>
    <w:basedOn w:val="41CHEvacHeading2"/>
    <w:next w:val="1CHEvacText"/>
    <w:rsid w:val="0025390A"/>
    <w:pPr>
      <w:framePr w:wrap="around"/>
      <w:numPr>
        <w:ilvl w:val="2"/>
      </w:numPr>
      <w:tabs>
        <w:tab w:val="clear" w:pos="737"/>
      </w:tabs>
      <w:outlineLvl w:val="2"/>
    </w:pPr>
  </w:style>
  <w:style w:type="paragraph" w:customStyle="1" w:styleId="3EvacTabelle">
    <w:name w:val="3 Evac Tabelle"/>
    <w:basedOn w:val="1EvacText"/>
    <w:next w:val="1EvacText"/>
    <w:rsid w:val="0025390A"/>
    <w:pPr>
      <w:spacing w:before="60" w:after="60"/>
    </w:pPr>
    <w:rPr>
      <w:lang w:eastAsia="en-US"/>
    </w:rPr>
  </w:style>
  <w:style w:type="paragraph" w:customStyle="1" w:styleId="21Evacberschrift2">
    <w:name w:val="2.1 Evac Überschrift 2"/>
    <w:basedOn w:val="berschrift2"/>
    <w:rsid w:val="0025390A"/>
    <w:pPr>
      <w:framePr w:wrap="around"/>
      <w:tabs>
        <w:tab w:val="num" w:pos="1440"/>
      </w:tabs>
      <w:ind w:left="1440"/>
    </w:pPr>
    <w:rPr>
      <w:rFonts w:ascii="Arial Fett" w:eastAsia="Times New Roman" w:hAnsi="Arial Fett"/>
      <w:lang w:val="en-GB"/>
    </w:rPr>
  </w:style>
  <w:style w:type="paragraph" w:customStyle="1" w:styleId="31CHEvacTableheader">
    <w:name w:val="3.1 CH Evac Table header"/>
    <w:basedOn w:val="31EvacTabellenkopf"/>
    <w:rsid w:val="0025390A"/>
    <w:pPr>
      <w:jc w:val="center"/>
    </w:pPr>
    <w:rPr>
      <w:rFonts w:eastAsia="SimSun"/>
      <w:lang w:val="en-GB"/>
    </w:rPr>
  </w:style>
  <w:style w:type="paragraph" w:customStyle="1" w:styleId="3CHEvacTable">
    <w:name w:val="3 CH Evac Table"/>
    <w:basedOn w:val="3EvacTabelle"/>
    <w:rsid w:val="0025390A"/>
    <w:rPr>
      <w:rFonts w:eastAsia="SimSun"/>
      <w:lang w:val="it-IT"/>
    </w:rPr>
  </w:style>
  <w:style w:type="paragraph" w:customStyle="1" w:styleId="Text">
    <w:name w:val="Text"/>
    <w:basedOn w:val="Standard"/>
    <w:rsid w:val="0025390A"/>
    <w:pPr>
      <w:spacing w:before="0"/>
    </w:pPr>
  </w:style>
  <w:style w:type="paragraph" w:customStyle="1" w:styleId="2CHEvacHeader1">
    <w:name w:val="2 CH Evac Header 1"/>
    <w:basedOn w:val="berschrift1"/>
    <w:next w:val="1EvacText"/>
    <w:rsid w:val="0025390A"/>
    <w:pPr>
      <w:pageBreakBefore w:val="0"/>
      <w:tabs>
        <w:tab w:val="num" w:pos="737"/>
      </w:tabs>
      <w:ind w:left="737" w:hanging="737"/>
    </w:pPr>
    <w:rPr>
      <w:rFonts w:ascii="SimSun" w:eastAsia="SimSun" w:hAnsi="SimSun"/>
      <w:lang w:val="en-GB"/>
    </w:rPr>
  </w:style>
  <w:style w:type="paragraph" w:customStyle="1" w:styleId="43CHEvacHeading4">
    <w:name w:val="4.3 CH Evac Heading4"/>
    <w:basedOn w:val="42CHEvacHeading3"/>
    <w:next w:val="1CHEvacText"/>
    <w:rsid w:val="0025390A"/>
    <w:pPr>
      <w:framePr w:wrap="around"/>
      <w:numPr>
        <w:ilvl w:val="3"/>
      </w:numPr>
      <w:tabs>
        <w:tab w:val="clear" w:pos="907"/>
        <w:tab w:val="clear" w:pos="1080"/>
        <w:tab w:val="left" w:pos="1134"/>
      </w:tabs>
      <w:outlineLvl w:val="3"/>
    </w:pPr>
    <w:rPr>
      <w:rFonts w:cs="Arial"/>
      <w:lang w:val="en-US"/>
    </w:rPr>
  </w:style>
  <w:style w:type="paragraph" w:customStyle="1" w:styleId="21CHEvacHeading2">
    <w:name w:val="2.1 CH Evac Heading 2"/>
    <w:basedOn w:val="21Evacberschrift2"/>
    <w:next w:val="1EvacText"/>
    <w:rsid w:val="0025390A"/>
    <w:pPr>
      <w:framePr w:wrap="around"/>
      <w:tabs>
        <w:tab w:val="clear" w:pos="1440"/>
        <w:tab w:val="num" w:pos="737"/>
      </w:tabs>
      <w:ind w:left="737" w:hanging="737"/>
    </w:pPr>
    <w:rPr>
      <w:rFonts w:ascii="SimSun" w:eastAsia="SimSun" w:hAnsi="SimSun"/>
    </w:rPr>
  </w:style>
  <w:style w:type="paragraph" w:customStyle="1" w:styleId="22Evacberschrift3">
    <w:name w:val="2.2 Evac Überschrift 3"/>
    <w:basedOn w:val="berschrift3"/>
    <w:rsid w:val="0025390A"/>
    <w:pPr>
      <w:framePr w:wrap="around"/>
      <w:numPr>
        <w:numId w:val="10"/>
      </w:numPr>
    </w:pPr>
  </w:style>
  <w:style w:type="paragraph" w:customStyle="1" w:styleId="22CHEvacHeading3">
    <w:name w:val="2.2 CH Evac Heading 3"/>
    <w:basedOn w:val="berschrift3"/>
    <w:rsid w:val="0025390A"/>
    <w:pPr>
      <w:framePr w:wrap="around"/>
      <w:numPr>
        <w:numId w:val="9"/>
      </w:numPr>
    </w:pPr>
    <w:rPr>
      <w:rFonts w:ascii="SimSun" w:hAnsi="SimSun"/>
    </w:rPr>
  </w:style>
  <w:style w:type="paragraph" w:customStyle="1" w:styleId="23Evacberschrift4">
    <w:name w:val="2.3 Evac Überschrift 4"/>
    <w:basedOn w:val="berschrift4"/>
    <w:rsid w:val="0025390A"/>
    <w:pPr>
      <w:framePr w:wrap="around"/>
      <w:numPr>
        <w:numId w:val="10"/>
      </w:numPr>
    </w:pPr>
    <w:rPr>
      <w:lang w:val="en-GB"/>
    </w:rPr>
  </w:style>
  <w:style w:type="paragraph" w:customStyle="1" w:styleId="23CHEvacHeading4">
    <w:name w:val="2.3 CH Evac Heading 4"/>
    <w:basedOn w:val="23Evacberschrift4"/>
    <w:next w:val="1EvacText"/>
    <w:rsid w:val="0025390A"/>
    <w:pPr>
      <w:framePr w:wrap="around"/>
      <w:numPr>
        <w:numId w:val="9"/>
      </w:numPr>
    </w:pPr>
    <w:rPr>
      <w:rFonts w:ascii="SimSun" w:hAnsi="SimSun"/>
    </w:rPr>
  </w:style>
  <w:style w:type="paragraph" w:customStyle="1" w:styleId="Hinweisimkasten">
    <w:name w:val="Hinweis im kasten"/>
    <w:basedOn w:val="Text"/>
    <w:rsid w:val="0025390A"/>
    <w:pPr>
      <w:spacing w:before="120"/>
      <w:jc w:val="center"/>
    </w:pPr>
    <w:rPr>
      <w:rFonts w:ascii="Arial Fett" w:hAnsi="Arial Fett"/>
      <w:b/>
      <w:i/>
      <w:color w:val="FFFFFF"/>
      <w:sz w:val="44"/>
    </w:rPr>
  </w:style>
  <w:style w:type="paragraph" w:customStyle="1" w:styleId="Manahmen">
    <w:name w:val="Maßnahmen"/>
    <w:basedOn w:val="Hinweise"/>
    <w:rsid w:val="0025390A"/>
    <w:pPr>
      <w:numPr>
        <w:numId w:val="11"/>
      </w:numPr>
      <w:spacing w:before="120"/>
    </w:pPr>
    <w:rPr>
      <w:i w:val="0"/>
      <w:iCs/>
    </w:rPr>
  </w:style>
  <w:style w:type="paragraph" w:customStyle="1" w:styleId="CallOut-Positionsnr">
    <w:name w:val="CallOut-Positionsnr"/>
    <w:rsid w:val="0025390A"/>
    <w:pPr>
      <w:jc w:val="center"/>
    </w:pPr>
    <w:rPr>
      <w:rFonts w:ascii="Arial Fett" w:hAnsi="Arial Fett"/>
      <w:b/>
      <w:bCs/>
      <w:color w:val="FFFFFF"/>
      <w:sz w:val="24"/>
    </w:rPr>
  </w:style>
  <w:style w:type="paragraph" w:customStyle="1" w:styleId="71CHEvacHintsANSIBlack">
    <w:name w:val="7.1 CH Evac Hints ANSI Black"/>
    <w:basedOn w:val="7CHEvacHintsANSI"/>
    <w:rsid w:val="0025390A"/>
    <w:rPr>
      <w:color w:val="auto"/>
    </w:rPr>
  </w:style>
  <w:style w:type="paragraph" w:customStyle="1" w:styleId="3EVACTabelle11pt-1pt-Abstand">
    <w:name w:val="3 EVAC Tabelle 11pt-1pt-Abstand"/>
    <w:basedOn w:val="3EvacTabelle"/>
    <w:rsid w:val="0025390A"/>
    <w:pPr>
      <w:spacing w:before="20" w:after="20"/>
    </w:pPr>
  </w:style>
  <w:style w:type="character" w:customStyle="1" w:styleId="Arial-fett-kursiv-im-text">
    <w:name w:val="Arial-fett-kursiv-im-text"/>
    <w:autoRedefine/>
    <w:rsid w:val="0025390A"/>
    <w:rPr>
      <w:rFonts w:ascii="Arial Fett" w:hAnsi="Arial Fett" w:cs="Arial"/>
      <w:b/>
      <w:i/>
      <w:sz w:val="22"/>
      <w:lang w:val="en-US"/>
    </w:rPr>
  </w:style>
  <w:style w:type="paragraph" w:customStyle="1" w:styleId="HT-Anzeige">
    <w:name w:val="HT-Anzeige"/>
    <w:basedOn w:val="Standard"/>
    <w:rsid w:val="0025390A"/>
    <w:pPr>
      <w:spacing w:after="120"/>
    </w:pPr>
    <w:rPr>
      <w:rFonts w:cs="Arial"/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390A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390A"/>
    <w:rPr>
      <w:rFonts w:ascii="Tahoma" w:hAnsi="Tahoma" w:cs="Tahoma"/>
      <w:sz w:val="16"/>
      <w:szCs w:val="16"/>
      <w:lang w:val="en-US"/>
    </w:rPr>
  </w:style>
  <w:style w:type="paragraph" w:customStyle="1" w:styleId="TableListbulleted">
    <w:name w:val="Table List bulleted"/>
    <w:basedOn w:val="Standard"/>
    <w:rsid w:val="0025390A"/>
    <w:pPr>
      <w:numPr>
        <w:numId w:val="12"/>
      </w:numPr>
      <w:spacing w:before="60" w:after="6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90A"/>
    <w:rPr>
      <w:rFonts w:ascii="Courier New" w:hAnsi="Courier New" w:cs="Courier New"/>
    </w:rPr>
  </w:style>
  <w:style w:type="paragraph" w:customStyle="1" w:styleId="Cover">
    <w:name w:val="Cover"/>
    <w:basedOn w:val="Standard"/>
    <w:rsid w:val="0025390A"/>
    <w:pPr>
      <w:widowControl w:val="0"/>
      <w:autoSpaceDE w:val="0"/>
      <w:autoSpaceDN w:val="0"/>
      <w:adjustRightInd w:val="0"/>
      <w:spacing w:before="80" w:after="120"/>
    </w:pPr>
    <w:rPr>
      <w:rFonts w:cs="Arial"/>
      <w:b/>
      <w:bCs/>
      <w:i/>
      <w:iCs/>
      <w:color w:val="211D1E"/>
      <w:sz w:val="52"/>
      <w:szCs w:val="52"/>
      <w:lang w:val="de-DE"/>
    </w:rPr>
  </w:style>
  <w:style w:type="character" w:customStyle="1" w:styleId="Text-fett-kursiv17112008">
    <w:name w:val="Text-fett-kursiv17/11/2008"/>
    <w:rsid w:val="0025390A"/>
    <w:rPr>
      <w:rFonts w:ascii="Arial Fett" w:hAnsi="Arial Fett"/>
      <w:b/>
      <w:i/>
      <w:sz w:val="22"/>
      <w:lang w:val="en-US"/>
    </w:rPr>
  </w:style>
  <w:style w:type="table" w:styleId="Tabellenraster">
    <w:name w:val="Table Grid"/>
    <w:basedOn w:val="NormaleTabelle"/>
    <w:uiPriority w:val="39"/>
    <w:rsid w:val="0025390A"/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ieddepage">
    <w:name w:val="Titre pied de page"/>
    <w:basedOn w:val="Standard"/>
    <w:rsid w:val="0025390A"/>
    <w:pPr>
      <w:framePr w:wrap="around" w:vAnchor="page" w:hAnchor="page" w:x="1135" w:yAlign="bottom"/>
      <w:spacing w:before="0" w:line="170" w:lineRule="atLeast"/>
    </w:pPr>
    <w:rPr>
      <w:rFonts w:eastAsia="Arial"/>
      <w:b/>
      <w:color w:val="525668"/>
      <w:sz w:val="16"/>
      <w:lang w:val="fr-FR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5390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5390A"/>
    <w:rPr>
      <w:sz w:val="20"/>
      <w:lang w:val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5390A"/>
    <w:rPr>
      <w:rFonts w:ascii="Arial" w:hAnsi="Arial"/>
    </w:rPr>
  </w:style>
  <w:style w:type="paragraph" w:customStyle="1" w:styleId="Coversmall">
    <w:name w:val="Cover_small"/>
    <w:basedOn w:val="Cover"/>
    <w:rsid w:val="008A4477"/>
    <w:rPr>
      <w:i w:val="0"/>
      <w:iCs w:val="0"/>
      <w:sz w:val="28"/>
    </w:rPr>
  </w:style>
  <w:style w:type="paragraph" w:styleId="Textkrper">
    <w:name w:val="Body Text"/>
    <w:basedOn w:val="Standard"/>
    <w:link w:val="TextkrperZchn"/>
    <w:autoRedefine/>
    <w:semiHidden/>
    <w:rsid w:val="008A4477"/>
    <w:pPr>
      <w:widowControl w:val="0"/>
      <w:suppressAutoHyphens/>
      <w:spacing w:before="240" w:line="276" w:lineRule="auto"/>
    </w:pPr>
    <w:rPr>
      <w:rFonts w:eastAsia="SimSun" w:cs="Arial"/>
      <w:szCs w:val="22"/>
      <w:lang w:val="en-GB" w:eastAsia="en-US"/>
    </w:rPr>
  </w:style>
  <w:style w:type="character" w:customStyle="1" w:styleId="TextkrperZchn">
    <w:name w:val="Textkörper Zchn"/>
    <w:basedOn w:val="Absatz-Standardschriftart"/>
    <w:link w:val="Textkrper"/>
    <w:semiHidden/>
    <w:rsid w:val="008A4477"/>
    <w:rPr>
      <w:rFonts w:ascii="Arial" w:eastAsia="SimSun" w:hAnsi="Arial" w:cs="Arial"/>
      <w:sz w:val="22"/>
      <w:szCs w:val="22"/>
      <w:lang w:val="en-GB" w:eastAsia="en-US"/>
    </w:rPr>
  </w:style>
  <w:style w:type="paragraph" w:customStyle="1" w:styleId="Default">
    <w:name w:val="Default"/>
    <w:rsid w:val="00DD60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jlqj4b">
    <w:name w:val="jlqj4b"/>
    <w:basedOn w:val="Absatz-Standardschriftart"/>
    <w:rsid w:val="00072E10"/>
  </w:style>
  <w:style w:type="paragraph" w:customStyle="1" w:styleId="Abschnittberschrift">
    <w:name w:val="Abschnittüberschrift"/>
    <w:basedOn w:val="Standard"/>
    <w:autoRedefine/>
    <w:rsid w:val="0099743C"/>
    <w:pPr>
      <w:spacing w:before="60" w:after="60" w:line="276" w:lineRule="auto"/>
    </w:pPr>
    <w:rPr>
      <w:rFonts w:asciiTheme="minorHAnsi" w:eastAsiaTheme="minorHAnsi" w:hAnsiTheme="minorHAnsi" w:cs="Arial"/>
      <w:b/>
      <w:sz w:val="28"/>
      <w:szCs w:val="22"/>
      <w:lang w:eastAsia="en-US"/>
    </w:rPr>
  </w:style>
  <w:style w:type="paragraph" w:styleId="Listennummer">
    <w:name w:val="List Number"/>
    <w:basedOn w:val="Standard"/>
    <w:semiHidden/>
    <w:rsid w:val="0099743C"/>
    <w:pPr>
      <w:numPr>
        <w:numId w:val="15"/>
      </w:numPr>
      <w:spacing w:before="0" w:after="200" w:line="276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99743C"/>
    <w:pPr>
      <w:ind w:left="720"/>
      <w:contextualSpacing/>
    </w:pPr>
    <w:rPr>
      <w:rFonts w:eastAsiaTheme="minorHAnsi" w:cstheme="minorBidi"/>
      <w:szCs w:val="22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99743C"/>
    <w:rPr>
      <w:color w:val="808080"/>
    </w:rPr>
  </w:style>
  <w:style w:type="character" w:customStyle="1" w:styleId="berschrift1Zchn">
    <w:name w:val="Überschrift 1 Zchn"/>
    <w:aliases w:val="Heading 1 Zchn,Pääostikko Zchn,Heading 1a Zchn,Major Division Zchn,boo Zchn,Major Divisions Zchn"/>
    <w:basedOn w:val="Absatz-Standardschriftart"/>
    <w:link w:val="berschrift1"/>
    <w:rsid w:val="0099743C"/>
    <w:rPr>
      <w:rFonts w:ascii="Arial" w:hAnsi="Arial" w:cs="Arial"/>
      <w:b/>
      <w:caps/>
      <w:sz w:val="28"/>
      <w:lang w:val="en-US"/>
    </w:rPr>
  </w:style>
  <w:style w:type="character" w:customStyle="1" w:styleId="berschrift2Zchn">
    <w:name w:val="Überschrift 2 Zchn"/>
    <w:aliases w:val="4.1 CH Evac Heading2 Zchn,Heading 2 Zchn,Alaots.1 Zchn,norm. Zchn,head:2# Zchn,2 headline Zchn,h Zchn,headline Zchn,S&amp;R2 Zchn,ERMH2 Zchn,Head 2 Zchn,标题 1.1 Zchn,Head 21 Zchn,head:2#1 Zchn,TOC Zchn,Head 22 Zchn,head:2#2 Zchn,H2 Zchn"/>
    <w:link w:val="berschrift2"/>
    <w:rsid w:val="00EC287B"/>
    <w:rPr>
      <w:rFonts w:ascii="Arial" w:eastAsia="SimSun" w:hAnsi="Arial"/>
      <w:b/>
      <w:sz w:val="24"/>
      <w:lang w:val="en-US"/>
    </w:rPr>
  </w:style>
  <w:style w:type="character" w:customStyle="1" w:styleId="berschrift3Zchn">
    <w:name w:val="Überschrift 3 Zchn"/>
    <w:aliases w:val="Heading 3 Zchn,Alaots.2 Zchn,Bold Zchn,3 bullet Zchn,b Zchn,2 Zchn,head:3# Zchn,Head 3 Zchn,Head 31 Zchn,head:3#1 Zchn,Head 32 Zchn,head:3#2 Zchn,Head 311 Zchn,head:3#11 Zchn,Head 33 Zchn,head:3#3 Zchn,Head 312 Zchn,head:3#12 Zchn"/>
    <w:basedOn w:val="Absatz-Standardschriftart"/>
    <w:link w:val="berschrift3"/>
    <w:rsid w:val="0099743C"/>
    <w:rPr>
      <w:rFonts w:ascii="Arial" w:eastAsia="SimSun" w:hAnsi="Arial" w:cs="Arial"/>
      <w:b/>
      <w:sz w:val="28"/>
      <w:lang w:val="en-US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rsid w:val="0099743C"/>
    <w:rPr>
      <w:rFonts w:ascii="Arial" w:eastAsia="SimSun" w:hAnsi="Arial" w:cs="Arial"/>
      <w:b/>
      <w:sz w:val="28"/>
      <w:lang w:val="en-US"/>
    </w:rPr>
  </w:style>
  <w:style w:type="character" w:customStyle="1" w:styleId="berschrift5Zchn">
    <w:name w:val="Überschrift 5 Zchn"/>
    <w:aliases w:val="Ooh Zchn,5 sub-bullet Zchn,sb Zchn,4 Zchn,head:5# Zchn,Head 5 Zchn,Head 51 Zchn,head:5#1 Zchn,Head 52 Zchn,head:5#2 Zchn,Head 511 Zchn,head:5#11 Zchn,Head 53 Zchn,head:5#3 Zchn,Head 512 Zchn,head:5#12 Zchn,Heading 5 Zchn"/>
    <w:basedOn w:val="Absatz-Standardschriftart"/>
    <w:link w:val="berschrift5"/>
    <w:rsid w:val="0099743C"/>
    <w:rPr>
      <w:rFonts w:ascii="Arial" w:hAnsi="Arial"/>
      <w:sz w:val="24"/>
      <w:lang w:val="en-US"/>
    </w:rPr>
  </w:style>
  <w:style w:type="character" w:customStyle="1" w:styleId="berschrift6Zchn">
    <w:name w:val="Überschrift 6 Zchn"/>
    <w:aliases w:val="Heading for Directory Zchn"/>
    <w:basedOn w:val="Absatz-Standardschriftart"/>
    <w:link w:val="berschrift6"/>
    <w:rsid w:val="0099743C"/>
    <w:rPr>
      <w:rFonts w:ascii="Arial" w:hAnsi="Arial"/>
      <w:sz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rsid w:val="0099743C"/>
    <w:rPr>
      <w:rFonts w:ascii="Arial" w:hAnsi="Arial"/>
      <w:sz w:val="22"/>
      <w:lang w:val="en-US"/>
    </w:rPr>
  </w:style>
  <w:style w:type="character" w:customStyle="1" w:styleId="berschrift8Zchn">
    <w:name w:val="Überschrift 8 Zchn"/>
    <w:basedOn w:val="Absatz-Standardschriftart"/>
    <w:link w:val="berschrift8"/>
    <w:rsid w:val="0099743C"/>
    <w:rPr>
      <w:rFonts w:ascii="Arial" w:hAnsi="Arial"/>
      <w:sz w:val="22"/>
      <w:lang w:val="en-US"/>
    </w:rPr>
  </w:style>
  <w:style w:type="character" w:customStyle="1" w:styleId="berschrift9Zchn">
    <w:name w:val="Überschrift 9 Zchn"/>
    <w:basedOn w:val="Absatz-Standardschriftart"/>
    <w:link w:val="berschrift9"/>
    <w:rsid w:val="0099743C"/>
    <w:rPr>
      <w:rFonts w:ascii="Arial" w:hAnsi="Arial"/>
      <w:sz w:val="22"/>
      <w:lang w:val="en-US"/>
    </w:rPr>
  </w:style>
  <w:style w:type="paragraph" w:styleId="Titel">
    <w:name w:val="Title"/>
    <w:basedOn w:val="Standard"/>
    <w:link w:val="TitelZchn"/>
    <w:uiPriority w:val="10"/>
    <w:qFormat/>
    <w:rsid w:val="009974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9974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Untertitel">
    <w:name w:val="Subtitle"/>
    <w:basedOn w:val="Standard"/>
    <w:link w:val="UntertitelZchn"/>
    <w:uiPriority w:val="11"/>
    <w:qFormat/>
    <w:rsid w:val="009974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4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Fett">
    <w:name w:val="Strong"/>
    <w:basedOn w:val="Absatz-Standardschriftart"/>
    <w:uiPriority w:val="22"/>
    <w:qFormat/>
    <w:rsid w:val="0099743C"/>
    <w:rPr>
      <w:b/>
      <w:bCs/>
    </w:rPr>
  </w:style>
  <w:style w:type="character" w:styleId="Hervorhebung">
    <w:name w:val="Emphasis"/>
    <w:basedOn w:val="Absatz-Standardschriftart"/>
    <w:uiPriority w:val="20"/>
    <w:qFormat/>
    <w:rsid w:val="0099743C"/>
    <w:rPr>
      <w:i/>
      <w:iCs/>
    </w:rPr>
  </w:style>
  <w:style w:type="paragraph" w:styleId="KeinLeerraum">
    <w:name w:val="No Spacing"/>
    <w:uiPriority w:val="1"/>
    <w:qFormat/>
    <w:rsid w:val="0099743C"/>
    <w:rPr>
      <w:rFonts w:ascii="Arial" w:eastAsiaTheme="minorHAnsi" w:hAnsi="Arial" w:cstheme="minorBidi"/>
      <w:sz w:val="22"/>
      <w:szCs w:val="22"/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743C"/>
    <w:pPr>
      <w:keepLines/>
      <w:pageBreakBefore w:val="0"/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n-GB"/>
    </w:rPr>
  </w:style>
  <w:style w:type="character" w:customStyle="1" w:styleId="tlid-translation">
    <w:name w:val="tlid-translation"/>
    <w:basedOn w:val="Absatz-Standardschriftart"/>
    <w:rsid w:val="0099743C"/>
  </w:style>
  <w:style w:type="paragraph" w:customStyle="1" w:styleId="11">
    <w:name w:val="1.1"/>
    <w:basedOn w:val="41CHEvacHeading2"/>
    <w:link w:val="11Zchn"/>
    <w:qFormat/>
    <w:rsid w:val="00EC287B"/>
    <w:pPr>
      <w:framePr w:wrap="around"/>
      <w:spacing w:before="120" w:after="240"/>
      <w:ind w:left="907"/>
    </w:pPr>
    <w:rPr>
      <w:rFonts w:cs="Arial"/>
      <w:lang w:val="en-US"/>
    </w:rPr>
  </w:style>
  <w:style w:type="paragraph" w:customStyle="1" w:styleId="1">
    <w:name w:val="1"/>
    <w:basedOn w:val="4CHEvacHeading1"/>
    <w:link w:val="1Zchn"/>
    <w:qFormat/>
    <w:rsid w:val="00CF79F2"/>
    <w:pPr>
      <w:tabs>
        <w:tab w:val="num" w:pos="737"/>
      </w:tabs>
    </w:pPr>
    <w:rPr>
      <w:lang w:val="en-US"/>
    </w:rPr>
  </w:style>
  <w:style w:type="character" w:customStyle="1" w:styleId="41CHEvacHeading2Zchn">
    <w:name w:val="4.1 CH Evac Heading 2 Zchn"/>
    <w:basedOn w:val="berschrift2Zchn"/>
    <w:link w:val="41CHEvacHeading2"/>
    <w:rsid w:val="00CF79F2"/>
    <w:rPr>
      <w:rFonts w:ascii="Arial" w:eastAsia="SimSun" w:hAnsi="Arial"/>
      <w:b/>
      <w:sz w:val="28"/>
      <w:lang w:val="en-GB"/>
    </w:rPr>
  </w:style>
  <w:style w:type="character" w:customStyle="1" w:styleId="11Zchn">
    <w:name w:val="1.1 Zchn"/>
    <w:basedOn w:val="41CHEvacHeading2Zchn"/>
    <w:link w:val="11"/>
    <w:rsid w:val="00EC287B"/>
    <w:rPr>
      <w:rFonts w:ascii="Arial" w:eastAsia="SimSun" w:hAnsi="Arial" w:cs="Arial"/>
      <w:b/>
      <w:sz w:val="24"/>
      <w:lang w:val="en-US"/>
    </w:rPr>
  </w:style>
  <w:style w:type="paragraph" w:customStyle="1" w:styleId="text1">
    <w:name w:val="text1"/>
    <w:basedOn w:val="1CHEvacText"/>
    <w:link w:val="text1Zchn"/>
    <w:qFormat/>
    <w:rsid w:val="00EC287B"/>
    <w:pPr>
      <w:numPr>
        <w:numId w:val="21"/>
      </w:numPr>
      <w:ind w:left="1494"/>
    </w:pPr>
    <w:rPr>
      <w:lang w:val="en-US"/>
    </w:rPr>
  </w:style>
  <w:style w:type="character" w:customStyle="1" w:styleId="4CHEvacHeading1Zchn">
    <w:name w:val="4 CH Evac Heading1 Zchn"/>
    <w:basedOn w:val="berschrift1Zchn"/>
    <w:link w:val="4CHEvacHeading1"/>
    <w:rsid w:val="00CF79F2"/>
    <w:rPr>
      <w:rFonts w:ascii="Arial" w:eastAsia="SimSun" w:hAnsi="Arial" w:cs="Arial"/>
      <w:b/>
      <w:caps/>
      <w:sz w:val="28"/>
      <w:lang w:val="en-GB"/>
    </w:rPr>
  </w:style>
  <w:style w:type="character" w:customStyle="1" w:styleId="1Zchn">
    <w:name w:val="1 Zchn"/>
    <w:basedOn w:val="4CHEvacHeading1Zchn"/>
    <w:link w:val="1"/>
    <w:rsid w:val="00CF79F2"/>
    <w:rPr>
      <w:rFonts w:ascii="Arial" w:eastAsia="SimSun" w:hAnsi="Arial" w:cs="Arial"/>
      <w:b/>
      <w:caps/>
      <w:sz w:val="28"/>
      <w:lang w:val="en-US"/>
    </w:rPr>
  </w:style>
  <w:style w:type="character" w:customStyle="1" w:styleId="1EvacTextZchn">
    <w:name w:val="1 Evac Text Zchn"/>
    <w:basedOn w:val="Absatz-Standardschriftart"/>
    <w:link w:val="1EvacText"/>
    <w:rsid w:val="00CF79F2"/>
    <w:rPr>
      <w:rFonts w:ascii="Arial" w:hAnsi="Arial"/>
      <w:sz w:val="22"/>
      <w:lang w:val="en-US"/>
    </w:rPr>
  </w:style>
  <w:style w:type="character" w:customStyle="1" w:styleId="1CHEvacTextZchn">
    <w:name w:val="1 CH Evac Text Zchn"/>
    <w:basedOn w:val="1EvacTextZchn"/>
    <w:link w:val="1CHEvacText"/>
    <w:rsid w:val="00CF79F2"/>
    <w:rPr>
      <w:rFonts w:ascii="Arial" w:eastAsia="SimSun" w:hAnsi="Arial"/>
      <w:sz w:val="22"/>
      <w:lang w:val="en-GB"/>
    </w:rPr>
  </w:style>
  <w:style w:type="character" w:customStyle="1" w:styleId="text1Zchn">
    <w:name w:val="text1 Zchn"/>
    <w:basedOn w:val="1CHEvacTextZchn"/>
    <w:link w:val="text1"/>
    <w:rsid w:val="00EC287B"/>
    <w:rPr>
      <w:rFonts w:ascii="Arial" w:eastAsia="SimSun" w:hAnsi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ublic\Templates\Functional%20Requirement%20Specifikation\EVAC-FRS-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DC7EF-3A64-4789-A7F7-31BEBFDE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EVAC-FRS-EN.dotx</Template>
  <TotalTime>0</TotalTime>
  <Pages>5</Pages>
  <Words>90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Evac GmbH</Company>
  <LinksUpToDate>false</LinksUpToDate>
  <CharactersWithSpaces>663</CharactersWithSpaces>
  <SharedDoc>false</SharedDoc>
  <HLinks>
    <vt:vector size="150" baseType="variant">
      <vt:variant>
        <vt:i4>1376315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_Toc339444514</vt:lpwstr>
      </vt:variant>
      <vt:variant>
        <vt:i4>1376315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_Toc339444513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_Toc339444511</vt:lpwstr>
      </vt:variant>
      <vt:variant>
        <vt:i4>1310781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_Toc339445316</vt:lpwstr>
      </vt:variant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_Toc339445315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_Toc339445314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_Toc339445313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_Toc339445312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_Toc339445311</vt:lpwstr>
      </vt:variant>
      <vt:variant>
        <vt:i4>1310781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_Toc339445310</vt:lpwstr>
      </vt:variant>
      <vt:variant>
        <vt:i4>1376317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_Toc339445309</vt:lpwstr>
      </vt:variant>
      <vt:variant>
        <vt:i4>1376317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_Toc339445308</vt:lpwstr>
      </vt:variant>
      <vt:variant>
        <vt:i4>1376317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_Toc339445307</vt:lpwstr>
      </vt:variant>
      <vt:variant>
        <vt:i4>1376317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_Toc339445306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_Toc339445305</vt:lpwstr>
      </vt:variant>
      <vt:variant>
        <vt:i4>1376317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_Toc339445304</vt:lpwstr>
      </vt:variant>
      <vt:variant>
        <vt:i4>1376317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_Toc339445303</vt:lpwstr>
      </vt:variant>
      <vt:variant>
        <vt:i4>1376317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_Toc339445302</vt:lpwstr>
      </vt:variant>
      <vt:variant>
        <vt:i4>1376317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_Toc339445301</vt:lpwstr>
      </vt:variant>
      <vt:variant>
        <vt:i4>1376317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_Toc339445300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_Toc339445299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_Toc339445298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_Toc339445297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_Toc339445296</vt:lpwstr>
      </vt:variant>
      <vt:variant>
        <vt:i4>7798832</vt:i4>
      </vt:variant>
      <vt:variant>
        <vt:i4>0</vt:i4>
      </vt:variant>
      <vt:variant>
        <vt:i4>0</vt:i4>
      </vt:variant>
      <vt:variant>
        <vt:i4>5</vt:i4>
      </vt:variant>
      <vt:variant>
        <vt:lpwstr>http://www.evac-train.com/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Mirko Thomssen</dc:creator>
  <cp:lastModifiedBy>Abdel Zaki</cp:lastModifiedBy>
  <cp:revision>35</cp:revision>
  <cp:lastPrinted>2021-08-05T09:34:00Z</cp:lastPrinted>
  <dcterms:created xsi:type="dcterms:W3CDTF">2021-07-02T06:58:00Z</dcterms:created>
  <dcterms:modified xsi:type="dcterms:W3CDTF">2022-02-23T05:44:00Z</dcterms:modified>
</cp:coreProperties>
</file>